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3D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Національний технічний університет України</w:t>
      </w:r>
    </w:p>
    <w:p w14:paraId="34B97609" w14:textId="77777777" w:rsidR="002636A2" w:rsidRPr="00940FFE" w:rsidRDefault="002636A2" w:rsidP="00EB39DE">
      <w:pPr>
        <w:spacing w:line="240" w:lineRule="auto"/>
        <w:ind w:firstLine="0"/>
        <w:jc w:val="center"/>
        <w:rPr>
          <w:b/>
          <w:bCs/>
          <w:caps/>
          <w:sz w:val="24"/>
        </w:rPr>
      </w:pPr>
      <w:r w:rsidRPr="00940FFE">
        <w:rPr>
          <w:b/>
          <w:bCs/>
          <w:caps/>
          <w:sz w:val="24"/>
        </w:rPr>
        <w:t>«Київський політехнічний інститут</w:t>
      </w:r>
      <w:r w:rsidR="00FB346D" w:rsidRPr="00940FFE">
        <w:rPr>
          <w:b/>
          <w:bCs/>
          <w:caps/>
          <w:sz w:val="24"/>
        </w:rPr>
        <w:t xml:space="preserve"> ІМЕНІ ІГОРЯ СІКОРСЬКОГО</w:t>
      </w:r>
      <w:r w:rsidRPr="00940FFE">
        <w:rPr>
          <w:b/>
          <w:bCs/>
          <w:caps/>
          <w:sz w:val="24"/>
        </w:rPr>
        <w:t>»</w:t>
      </w:r>
    </w:p>
    <w:p w14:paraId="49F20319" w14:textId="77777777" w:rsidR="002636A2" w:rsidRPr="00940FFE" w:rsidRDefault="007453AA" w:rsidP="00CB5D9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646DA907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 інституту/факультету)</w:t>
      </w:r>
    </w:p>
    <w:p w14:paraId="5DFA4E4D" w14:textId="77777777" w:rsidR="0043080F" w:rsidRPr="00940FFE" w:rsidRDefault="0043080F" w:rsidP="0043080F">
      <w:pPr>
        <w:tabs>
          <w:tab w:val="left" w:pos="4471"/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 системах</w:t>
      </w:r>
    </w:p>
    <w:p w14:paraId="5DD9388E" w14:textId="77777777" w:rsidR="002636A2" w:rsidRPr="00940FFE" w:rsidRDefault="0043080F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 кафедри)</w:t>
      </w:r>
    </w:p>
    <w:p w14:paraId="715B7C6B" w14:textId="77777777" w:rsidR="002636A2" w:rsidRPr="00940FFE" w:rsidRDefault="002636A2" w:rsidP="00EB39DE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sz w:val="28"/>
          <w:vertAlign w:val="superscript"/>
        </w:rPr>
      </w:pPr>
    </w:p>
    <w:p w14:paraId="5DC11718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 w:rsidRPr="00940FFE">
        <w:t xml:space="preserve">           «До захисту допущено»</w:t>
      </w:r>
    </w:p>
    <w:p w14:paraId="539FE83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  </w:t>
      </w:r>
      <w:r w:rsidR="004B595F" w:rsidRPr="00940FFE">
        <w:t>З</w:t>
      </w:r>
      <w:r w:rsidRPr="00940FFE">
        <w:rPr>
          <w:bCs/>
        </w:rPr>
        <w:t>авідувач кафедри</w:t>
      </w:r>
      <w:r w:rsidR="004B595F" w:rsidRPr="00940FFE">
        <w:rPr>
          <w:bCs/>
        </w:rPr>
        <w:t xml:space="preserve"> </w:t>
      </w:r>
      <w:r w:rsidR="0043080F" w:rsidRPr="00940FFE">
        <w:rPr>
          <w:bCs/>
        </w:rPr>
        <w:t>АУТС</w:t>
      </w:r>
    </w:p>
    <w:p w14:paraId="389D0A95" w14:textId="0E0250CD" w:rsidR="002636A2" w:rsidRPr="00940FFE" w:rsidRDefault="002636A2" w:rsidP="00EF52BA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  <w:r w:rsidRPr="00940FFE">
        <w:t xml:space="preserve">                                                                                              ________  </w:t>
      </w:r>
      <w:proofErr w:type="spellStart"/>
      <w:r w:rsidR="00D32AB0" w:rsidRPr="00940FFE">
        <w:rPr>
          <w:u w:val="single"/>
        </w:rPr>
        <w:t>Ролік</w:t>
      </w:r>
      <w:proofErr w:type="spellEnd"/>
      <w:r w:rsidR="00D32AB0" w:rsidRPr="00940FFE">
        <w:rPr>
          <w:u w:val="single"/>
        </w:rPr>
        <w:t xml:space="preserve"> О</w:t>
      </w:r>
      <w:r w:rsidRPr="00940FFE">
        <w:rPr>
          <w:u w:val="single"/>
        </w:rPr>
        <w:t>.</w:t>
      </w:r>
      <w:r w:rsidR="00D32AB0" w:rsidRPr="00940FFE">
        <w:rPr>
          <w:u w:val="single"/>
        </w:rPr>
        <w:t>І.</w:t>
      </w:r>
    </w:p>
    <w:p w14:paraId="7BABC639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 </w:t>
      </w:r>
      <w:r w:rsidRPr="00940FFE">
        <w:rPr>
          <w:vertAlign w:val="superscript"/>
        </w:rPr>
        <w:t xml:space="preserve"> (підпис)            (ініціали, прізвище)</w:t>
      </w:r>
    </w:p>
    <w:p w14:paraId="07E07F95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</w:t>
      </w:r>
      <w:r w:rsidR="001104A5" w:rsidRPr="00940FFE">
        <w:t xml:space="preserve">         “___”_____________201</w:t>
      </w:r>
      <w:r w:rsidR="0043080F" w:rsidRPr="00940FFE">
        <w:t>9</w:t>
      </w:r>
      <w:r w:rsidRPr="00940FFE">
        <w:t>р.</w:t>
      </w:r>
    </w:p>
    <w:p w14:paraId="4A8B28CE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57A95115" w14:textId="77777777" w:rsidR="002636A2" w:rsidRPr="00940FFE" w:rsidRDefault="002636A2" w:rsidP="00EB39D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15988233" w14:textId="77777777" w:rsidR="002636A2" w:rsidRPr="00940FFE" w:rsidRDefault="002636A2" w:rsidP="00EB39D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940FFE">
        <w:rPr>
          <w:b/>
          <w:sz w:val="40"/>
          <w:szCs w:val="40"/>
        </w:rPr>
        <w:t>Дипломна робота</w:t>
      </w:r>
    </w:p>
    <w:p w14:paraId="16C7A3C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  <w:r w:rsidRPr="00940FFE">
        <w:rPr>
          <w:b/>
        </w:rPr>
        <w:t>на здобуття ступеня бакалавра</w:t>
      </w:r>
    </w:p>
    <w:p w14:paraId="03E24364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1A3FF4C0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229D1DAD" w14:textId="77777777" w:rsidR="001104A5" w:rsidRPr="00940FFE" w:rsidRDefault="001104A5" w:rsidP="001104A5">
      <w:pPr>
        <w:spacing w:line="240" w:lineRule="auto"/>
        <w:ind w:firstLine="0"/>
        <w:jc w:val="center"/>
        <w:rPr>
          <w:b/>
        </w:rPr>
      </w:pPr>
    </w:p>
    <w:p w14:paraId="00884AF8" w14:textId="600A8CFE" w:rsidR="002636A2" w:rsidRPr="00940FFE" w:rsidRDefault="00544B29" w:rsidP="001104A5">
      <w:pPr>
        <w:spacing w:line="240" w:lineRule="auto"/>
        <w:ind w:firstLine="0"/>
        <w:jc w:val="left"/>
      </w:pPr>
      <w:r w:rsidRPr="00940FFE">
        <w:t>з</w:t>
      </w:r>
      <w:r w:rsidR="008E5FEA" w:rsidRPr="00940FFE">
        <w:t>і</w:t>
      </w:r>
      <w:r w:rsidRPr="00940FFE">
        <w:t xml:space="preserve"> </w:t>
      </w:r>
      <w:r w:rsidR="0043080F" w:rsidRPr="00940FFE">
        <w:t>спеціальн</w:t>
      </w:r>
      <w:r w:rsidR="008E5FEA" w:rsidRPr="00940FFE">
        <w:t>ості</w:t>
      </w:r>
      <w:r w:rsidRPr="00940FFE">
        <w:t xml:space="preserve"> </w:t>
      </w:r>
      <w:r w:rsidR="002636A2" w:rsidRPr="00940FFE">
        <w:rPr>
          <w:u w:val="single"/>
        </w:rPr>
        <w:t xml:space="preserve">                   </w:t>
      </w:r>
      <w:r w:rsidR="0043080F" w:rsidRPr="00940FFE">
        <w:rPr>
          <w:u w:val="single"/>
        </w:rPr>
        <w:t>121</w:t>
      </w:r>
      <w:r w:rsidR="001104A5" w:rsidRPr="00940FFE">
        <w:rPr>
          <w:u w:val="single"/>
        </w:rPr>
        <w:t xml:space="preserve">         </w:t>
      </w:r>
      <w:r w:rsidR="0043080F" w:rsidRPr="00940FFE">
        <w:rPr>
          <w:u w:val="single"/>
        </w:rPr>
        <w:t>І</w:t>
      </w:r>
      <w:r w:rsidR="00A47538" w:rsidRPr="00940FFE">
        <w:rPr>
          <w:u w:val="single"/>
        </w:rPr>
        <w:t>нженерія</w:t>
      </w:r>
      <w:r w:rsidR="0043080F" w:rsidRPr="00940FFE">
        <w:rPr>
          <w:u w:val="single"/>
        </w:rPr>
        <w:t xml:space="preserve"> програмного забезпечення</w:t>
      </w:r>
      <w:r w:rsidR="002636A2" w:rsidRPr="00940FFE">
        <w:rPr>
          <w:u w:val="single"/>
        </w:rPr>
        <w:t xml:space="preserve">         </w:t>
      </w:r>
      <w:r w:rsidR="002636A2" w:rsidRPr="00940FFE">
        <w:rPr>
          <w:u w:val="single"/>
        </w:rPr>
        <w:tab/>
      </w:r>
    </w:p>
    <w:p w14:paraId="07B0CCC3" w14:textId="77777777" w:rsidR="001104A5" w:rsidRPr="00940FFE" w:rsidRDefault="001104A5" w:rsidP="00CB5D92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24ABFEF4" w14:textId="688185B8" w:rsidR="002636A2" w:rsidRPr="00940FFE" w:rsidRDefault="002636A2" w:rsidP="005C12FE">
      <w:pPr>
        <w:tabs>
          <w:tab w:val="left" w:pos="567"/>
          <w:tab w:val="left" w:pos="1134"/>
          <w:tab w:val="left" w:pos="1701"/>
          <w:tab w:val="left" w:pos="6096"/>
        </w:tabs>
        <w:spacing w:before="120" w:line="240" w:lineRule="auto"/>
        <w:ind w:firstLine="0"/>
        <w:jc w:val="left"/>
        <w:rPr>
          <w:u w:val="single"/>
        </w:rPr>
      </w:pPr>
      <w:r w:rsidRPr="00940FFE">
        <w:t xml:space="preserve">на тему: </w:t>
      </w:r>
      <w:r w:rsidR="005C12FE" w:rsidRPr="00940FFE">
        <w:rPr>
          <w:u w:val="single"/>
        </w:rPr>
        <w:tab/>
      </w:r>
      <w:r w:rsidR="005C12FE" w:rsidRPr="00940FFE">
        <w:rPr>
          <w:u w:val="single"/>
        </w:rPr>
        <w:tab/>
      </w:r>
      <w:proofErr w:type="spellStart"/>
      <w:r w:rsidR="005C12FE" w:rsidRPr="00940FFE">
        <w:rPr>
          <w:color w:val="000000"/>
          <w:u w:val="single"/>
        </w:rPr>
        <w:t>Кодек</w:t>
      </w:r>
      <w:proofErr w:type="spellEnd"/>
      <w:r w:rsidR="005C12FE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5C12FE" w:rsidRPr="00940FFE">
        <w:rPr>
          <w:color w:val="000000"/>
          <w:u w:val="single"/>
        </w:rPr>
        <w:tab/>
      </w:r>
      <w:r w:rsidR="005C12FE" w:rsidRPr="00940FFE">
        <w:rPr>
          <w:color w:val="000000"/>
          <w:u w:val="single"/>
        </w:rPr>
        <w:tab/>
      </w:r>
    </w:p>
    <w:p w14:paraId="756098C3" w14:textId="77777777" w:rsidR="002636A2" w:rsidRPr="00940FFE" w:rsidRDefault="002636A2" w:rsidP="00CB5D92">
      <w:pPr>
        <w:tabs>
          <w:tab w:val="left" w:leader="underscore" w:pos="8903"/>
        </w:tabs>
        <w:spacing w:before="120" w:line="240" w:lineRule="auto"/>
        <w:ind w:firstLine="0"/>
        <w:jc w:val="left"/>
        <w:rPr>
          <w:szCs w:val="26"/>
          <w:u w:val="single"/>
        </w:rPr>
      </w:pPr>
      <w:bookmarkStart w:id="0" w:name="OLE_LINK27"/>
      <w:bookmarkStart w:id="1" w:name="OLE_LINK28"/>
      <w:bookmarkStart w:id="2" w:name="OLE_LINK22"/>
      <w:bookmarkStart w:id="3" w:name="OLE_LINK23"/>
      <w:r w:rsidRPr="00940FFE">
        <w:t>________</w:t>
      </w:r>
      <w:bookmarkEnd w:id="0"/>
      <w:bookmarkEnd w:id="1"/>
      <w:r w:rsidRPr="00940FFE">
        <w:t>____</w:t>
      </w:r>
      <w:bookmarkEnd w:id="2"/>
      <w:bookmarkEnd w:id="3"/>
      <w:r w:rsidRPr="00940FFE">
        <w:t xml:space="preserve">_________________________________________________________     </w:t>
      </w:r>
    </w:p>
    <w:p w14:paraId="15D1694A" w14:textId="77777777" w:rsidR="002636A2" w:rsidRPr="00940FFE" w:rsidRDefault="002636A2" w:rsidP="00EB39DE">
      <w:pPr>
        <w:spacing w:before="240" w:line="240" w:lineRule="auto"/>
        <w:ind w:firstLine="0"/>
        <w:jc w:val="left"/>
        <w:rPr>
          <w:bCs/>
        </w:rPr>
      </w:pPr>
      <w:r w:rsidRPr="00940FFE">
        <w:rPr>
          <w:bCs/>
        </w:rPr>
        <w:t>Викона</w:t>
      </w:r>
      <w:r w:rsidR="007453AA" w:rsidRPr="00940FFE">
        <w:rPr>
          <w:bCs/>
        </w:rPr>
        <w:t>в</w:t>
      </w:r>
      <w:r w:rsidRPr="00940FFE">
        <w:rPr>
          <w:bCs/>
        </w:rPr>
        <w:t xml:space="preserve">: </w:t>
      </w:r>
      <w:r w:rsidR="007453AA" w:rsidRPr="00940FFE">
        <w:rPr>
          <w:bCs/>
        </w:rPr>
        <w:t>слухач</w:t>
      </w:r>
      <w:r w:rsidRPr="00940FFE">
        <w:rPr>
          <w:bCs/>
        </w:rPr>
        <w:t xml:space="preserve"> </w:t>
      </w:r>
      <w:r w:rsidRPr="00940FFE">
        <w:rPr>
          <w:bCs/>
          <w:u w:val="single"/>
        </w:rPr>
        <w:t xml:space="preserve">      </w:t>
      </w:r>
      <w:r w:rsidR="004B595F" w:rsidRPr="00940FFE">
        <w:rPr>
          <w:bCs/>
          <w:u w:val="single"/>
        </w:rPr>
        <w:t>4</w:t>
      </w:r>
      <w:r w:rsidRPr="00940FFE">
        <w:rPr>
          <w:bCs/>
          <w:u w:val="single"/>
        </w:rPr>
        <w:t>-ого</w:t>
      </w:r>
      <w:r w:rsidRPr="00940FFE">
        <w:rPr>
          <w:bCs/>
        </w:rPr>
        <w:t>__ курсу, групи __</w:t>
      </w:r>
      <w:bookmarkStart w:id="4" w:name="OLE_LINK15"/>
      <w:bookmarkStart w:id="5" w:name="OLE_LINK16"/>
      <w:r w:rsidR="00A47538" w:rsidRPr="00940FFE">
        <w:rPr>
          <w:bCs/>
          <w:u w:val="single"/>
        </w:rPr>
        <w:t>ЗПІ</w:t>
      </w:r>
      <w:r w:rsidR="001104A5" w:rsidRPr="00940FFE">
        <w:rPr>
          <w:bCs/>
          <w:u w:val="single"/>
        </w:rPr>
        <w:t>-</w:t>
      </w:r>
      <w:proofErr w:type="spellStart"/>
      <w:r w:rsidR="004B595F" w:rsidRPr="00940FFE">
        <w:rPr>
          <w:bCs/>
          <w:u w:val="single"/>
        </w:rPr>
        <w:t>зп</w:t>
      </w:r>
      <w:proofErr w:type="spellEnd"/>
      <w:r w:rsidR="004B595F" w:rsidRPr="00940FFE">
        <w:rPr>
          <w:bCs/>
          <w:u w:val="single"/>
        </w:rPr>
        <w:t xml:space="preserve"> </w:t>
      </w:r>
      <w:r w:rsidR="0043080F" w:rsidRPr="00940FFE">
        <w:rPr>
          <w:bCs/>
          <w:u w:val="single"/>
        </w:rPr>
        <w:t>6</w:t>
      </w:r>
      <w:r w:rsidR="001104A5" w:rsidRPr="00940FFE">
        <w:rPr>
          <w:bCs/>
          <w:u w:val="single"/>
        </w:rPr>
        <w:t>1</w:t>
      </w:r>
      <w:r w:rsidRPr="00940FFE">
        <w:rPr>
          <w:bCs/>
        </w:rPr>
        <w:t>_______</w:t>
      </w:r>
      <w:bookmarkEnd w:id="4"/>
      <w:bookmarkEnd w:id="5"/>
      <w:r w:rsidRPr="00940FFE">
        <w:t>____</w:t>
      </w:r>
    </w:p>
    <w:p w14:paraId="1DC10218" w14:textId="77777777" w:rsidR="002636A2" w:rsidRPr="00940FFE" w:rsidRDefault="002636A2" w:rsidP="00EB39DE">
      <w:pPr>
        <w:spacing w:line="240" w:lineRule="auto"/>
        <w:ind w:left="1194" w:firstLine="4084"/>
        <w:jc w:val="left"/>
        <w:rPr>
          <w:vertAlign w:val="superscript"/>
        </w:rPr>
      </w:pPr>
      <w:r w:rsidRPr="00940FFE">
        <w:rPr>
          <w:vertAlign w:val="superscript"/>
        </w:rPr>
        <w:t>(шифр групи)</w:t>
      </w:r>
    </w:p>
    <w:p w14:paraId="107A0DC4" w14:textId="796AF1FE" w:rsidR="002636A2" w:rsidRPr="00940FFE" w:rsidRDefault="002636A2" w:rsidP="0026752B">
      <w:pPr>
        <w:tabs>
          <w:tab w:val="left" w:pos="7434"/>
        </w:tabs>
        <w:spacing w:line="240" w:lineRule="auto"/>
        <w:ind w:firstLine="0"/>
        <w:jc w:val="left"/>
        <w:rPr>
          <w:bCs/>
          <w:u w:val="single"/>
        </w:rPr>
      </w:pPr>
      <w:r w:rsidRPr="00940FFE">
        <w:rPr>
          <w:bCs/>
          <w:u w:val="single"/>
        </w:rPr>
        <w:t xml:space="preserve">                                    </w:t>
      </w:r>
      <w:proofErr w:type="spellStart"/>
      <w:r w:rsidR="005C12FE" w:rsidRPr="00940FFE">
        <w:rPr>
          <w:bCs/>
          <w:u w:val="single"/>
        </w:rPr>
        <w:t>Макіян</w:t>
      </w:r>
      <w:proofErr w:type="spellEnd"/>
      <w:r w:rsidR="005C12FE" w:rsidRPr="00940FFE">
        <w:rPr>
          <w:bCs/>
          <w:u w:val="single"/>
        </w:rPr>
        <w:t xml:space="preserve"> Смбат Артурович</w:t>
      </w:r>
      <w:r w:rsidR="000A6D0C" w:rsidRPr="00940FFE">
        <w:t xml:space="preserve">_______________    </w:t>
      </w:r>
      <w:r w:rsidRPr="00940FFE">
        <w:rPr>
          <w:bCs/>
        </w:rPr>
        <w:t xml:space="preserve">    _______</w:t>
      </w:r>
      <w:r w:rsidRPr="00940FFE">
        <w:t>__</w:t>
      </w:r>
      <w:r w:rsidRPr="00940FFE">
        <w:rPr>
          <w:bCs/>
        </w:rPr>
        <w:tab/>
      </w:r>
    </w:p>
    <w:p w14:paraId="356ED0C6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 w:rsidRPr="00940FFE">
        <w:rPr>
          <w:vertAlign w:val="superscript"/>
        </w:rPr>
        <w:t>(прізвище, ім’я, по батькові)</w:t>
      </w:r>
      <w:r w:rsidRPr="00940FFE">
        <w:rPr>
          <w:vertAlign w:val="superscript"/>
        </w:rPr>
        <w:tab/>
        <w:t xml:space="preserve"> (підпис) </w:t>
      </w:r>
    </w:p>
    <w:p w14:paraId="774C1B16" w14:textId="2AA50F6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Керівник  </w:t>
      </w:r>
      <w:r w:rsidRPr="00940FFE">
        <w:rPr>
          <w:bCs/>
          <w:u w:val="single"/>
        </w:rPr>
        <w:t xml:space="preserve">       </w:t>
      </w:r>
      <w:bookmarkStart w:id="6" w:name="OLE_LINK2"/>
      <w:bookmarkStart w:id="7" w:name="OLE_LINK4"/>
      <w:r w:rsidR="00CE3489" w:rsidRPr="00940FFE">
        <w:rPr>
          <w:bCs/>
          <w:u w:val="single"/>
        </w:rPr>
        <w:t xml:space="preserve">доц. каф. АУТС, </w:t>
      </w:r>
      <w:proofErr w:type="spellStart"/>
      <w:r w:rsidR="00CE3489" w:rsidRPr="00940FFE">
        <w:rPr>
          <w:bCs/>
          <w:u w:val="single"/>
        </w:rPr>
        <w:t>к.т.н</w:t>
      </w:r>
      <w:proofErr w:type="spellEnd"/>
      <w:r w:rsidR="00CE3489" w:rsidRPr="00940FFE">
        <w:rPr>
          <w:bCs/>
          <w:u w:val="single"/>
        </w:rPr>
        <w:t xml:space="preserve">., доц. </w:t>
      </w:r>
      <w:proofErr w:type="spellStart"/>
      <w:r w:rsidR="00CE3489" w:rsidRPr="00940FFE">
        <w:rPr>
          <w:bCs/>
          <w:u w:val="single"/>
        </w:rPr>
        <w:t>Полторак</w:t>
      </w:r>
      <w:proofErr w:type="spellEnd"/>
      <w:r w:rsidR="00CE3489" w:rsidRPr="00940FFE">
        <w:rPr>
          <w:bCs/>
          <w:u w:val="single"/>
        </w:rPr>
        <w:t xml:space="preserve"> В.П.</w:t>
      </w:r>
      <w:r w:rsidRPr="00940FFE">
        <w:rPr>
          <w:bCs/>
          <w:u w:val="single"/>
        </w:rPr>
        <w:t xml:space="preserve">             </w:t>
      </w:r>
      <w:bookmarkStart w:id="8" w:name="OLE_LINK1"/>
      <w:bookmarkStart w:id="9" w:name="OLE_LINK13"/>
      <w:bookmarkStart w:id="10" w:name="OLE_LINK14"/>
      <w:bookmarkEnd w:id="6"/>
      <w:bookmarkEnd w:id="7"/>
      <w:r w:rsidRPr="00940FFE">
        <w:rPr>
          <w:bCs/>
        </w:rPr>
        <w:tab/>
      </w:r>
      <w:bookmarkEnd w:id="8"/>
      <w:bookmarkEnd w:id="9"/>
      <w:bookmarkEnd w:id="10"/>
      <w:r w:rsidRPr="00940FFE">
        <w:rPr>
          <w:bCs/>
        </w:rPr>
        <w:t xml:space="preserve"> </w:t>
      </w:r>
      <w:r w:rsidR="000A6D0C" w:rsidRPr="00940FFE">
        <w:rPr>
          <w:bCs/>
        </w:rPr>
        <w:t xml:space="preserve">  </w:t>
      </w:r>
      <w:r w:rsidRPr="00940FFE">
        <w:rPr>
          <w:bCs/>
        </w:rPr>
        <w:t xml:space="preserve">  </w:t>
      </w:r>
      <w:r w:rsidR="000A6D0C" w:rsidRPr="00940FFE">
        <w:t>_________</w:t>
      </w:r>
    </w:p>
    <w:p w14:paraId="3DB80F0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6FFD947E" w14:textId="5B85E979" w:rsidR="000A6D0C" w:rsidRPr="00940FFE" w:rsidRDefault="002636A2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>Консультант</w:t>
      </w:r>
      <w:r w:rsidRPr="00940FFE">
        <w:rPr>
          <w:bCs/>
        </w:rPr>
        <w:tab/>
      </w:r>
      <w:r w:rsidRPr="00940FFE">
        <w:rPr>
          <w:bCs/>
          <w:u w:val="single"/>
        </w:rPr>
        <w:t xml:space="preserve">     </w:t>
      </w:r>
      <w:proofErr w:type="spellStart"/>
      <w:r w:rsidR="005C12FE" w:rsidRPr="00940FFE">
        <w:rPr>
          <w:bCs/>
          <w:u w:val="single"/>
        </w:rPr>
        <w:t>К.т.н</w:t>
      </w:r>
      <w:proofErr w:type="spellEnd"/>
      <w:r w:rsidR="005C12FE" w:rsidRPr="00940FFE">
        <w:rPr>
          <w:bCs/>
          <w:u w:val="single"/>
        </w:rPr>
        <w:t xml:space="preserve">., доцент, </w:t>
      </w:r>
      <w:proofErr w:type="spellStart"/>
      <w:r w:rsidR="005C12FE" w:rsidRPr="00940FFE">
        <w:rPr>
          <w:bCs/>
          <w:u w:val="single"/>
        </w:rPr>
        <w:t>Лісовиченко</w:t>
      </w:r>
      <w:proofErr w:type="spellEnd"/>
      <w:r w:rsidR="005C12FE" w:rsidRPr="00940FFE">
        <w:rPr>
          <w:bCs/>
          <w:u w:val="single"/>
        </w:rPr>
        <w:t xml:space="preserve"> О. І. </w:t>
      </w:r>
      <w:r w:rsidR="000A6D0C" w:rsidRPr="00940FFE">
        <w:rPr>
          <w:bCs/>
          <w:u w:val="single"/>
        </w:rPr>
        <w:t xml:space="preserve">                  </w:t>
      </w:r>
      <w:r w:rsidRPr="00940FFE">
        <w:rPr>
          <w:bCs/>
          <w:u w:val="single"/>
        </w:rPr>
        <w:t xml:space="preserve">    </w:t>
      </w:r>
      <w:r w:rsidR="000A6D0C" w:rsidRPr="00940FFE">
        <w:rPr>
          <w:bCs/>
          <w:u w:val="single"/>
        </w:rPr>
        <w:t xml:space="preserve">     </w:t>
      </w:r>
      <w:r w:rsidR="000A6D0C" w:rsidRPr="00940FFE">
        <w:rPr>
          <w:bCs/>
        </w:rPr>
        <w:t xml:space="preserve">     </w:t>
      </w:r>
      <w:r w:rsidR="000A6D0C" w:rsidRPr="00940FFE">
        <w:rPr>
          <w:bCs/>
        </w:rPr>
        <w:tab/>
      </w:r>
    </w:p>
    <w:p w14:paraId="592673DC" w14:textId="5882F7AE" w:rsidR="002636A2" w:rsidRPr="00940FFE" w:rsidRDefault="000A6D0C" w:rsidP="00407B2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 w:rsidRPr="00940FFE">
        <w:rPr>
          <w:bCs/>
        </w:rPr>
        <w:tab/>
        <w:t xml:space="preserve">        </w:t>
      </w:r>
      <w:r w:rsidR="002636A2" w:rsidRPr="00940FFE">
        <w:rPr>
          <w:vertAlign w:val="superscript"/>
        </w:rPr>
        <w:t>(назва розділу)</w:t>
      </w:r>
      <w:r w:rsidRPr="00940FFE">
        <w:rPr>
          <w:vertAlign w:val="superscript"/>
        </w:rPr>
        <w:t xml:space="preserve"> </w:t>
      </w:r>
      <w:r w:rsidR="002636A2" w:rsidRPr="00940FFE">
        <w:rPr>
          <w:spacing w:val="-8"/>
          <w:vertAlign w:val="superscript"/>
        </w:rPr>
        <w:t>посада, вчене звання, науковий ступінь, прізвище, ініціали)</w:t>
      </w:r>
      <w:r w:rsidR="002636A2" w:rsidRPr="00940FFE">
        <w:rPr>
          <w:vertAlign w:val="superscript"/>
        </w:rPr>
        <w:t xml:space="preserve">                       (підпис) </w:t>
      </w:r>
    </w:p>
    <w:p w14:paraId="3337AEB7" w14:textId="1E41FAA9" w:rsidR="002636A2" w:rsidRPr="00940FFE" w:rsidRDefault="002636A2" w:rsidP="00EB39DE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 w:rsidRPr="00940FFE">
        <w:rPr>
          <w:bCs/>
        </w:rPr>
        <w:t xml:space="preserve">Рецензент  </w:t>
      </w:r>
      <w:proofErr w:type="spellStart"/>
      <w:r w:rsidR="00DF54C1" w:rsidRPr="00940FFE">
        <w:rPr>
          <w:bCs/>
          <w:u w:val="single"/>
        </w:rPr>
        <w:t>К.т.н</w:t>
      </w:r>
      <w:proofErr w:type="spellEnd"/>
      <w:r w:rsidR="00DF54C1" w:rsidRPr="00940FFE">
        <w:rPr>
          <w:bCs/>
          <w:u w:val="single"/>
        </w:rPr>
        <w:t>., доцент, Олещенко Л. М.</w:t>
      </w:r>
      <w:r w:rsidR="000A6D0C" w:rsidRPr="00940FFE">
        <w:rPr>
          <w:bCs/>
          <w:u w:val="single"/>
        </w:rPr>
        <w:t xml:space="preserve">                                        </w:t>
      </w:r>
      <w:r w:rsidRPr="00940FFE">
        <w:t xml:space="preserve">  </w:t>
      </w:r>
      <w:r w:rsidR="000A6D0C" w:rsidRPr="00940FFE">
        <w:t xml:space="preserve">    </w:t>
      </w:r>
      <w:r w:rsidRPr="00940FFE">
        <w:t xml:space="preserve"> ________</w:t>
      </w:r>
    </w:p>
    <w:p w14:paraId="7A367C9E" w14:textId="77777777" w:rsidR="002636A2" w:rsidRPr="00940FFE" w:rsidRDefault="002636A2" w:rsidP="00EB39DE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 w:rsidRPr="00940FFE">
        <w:rPr>
          <w:vertAlign w:val="superscript"/>
        </w:rPr>
        <w:t>(посада, науковий ступінь, вчене звання, науковий ступінь, прізвище та ініціали)</w:t>
      </w:r>
      <w:r w:rsidRPr="00940FFE">
        <w:rPr>
          <w:vertAlign w:val="superscript"/>
        </w:rPr>
        <w:tab/>
        <w:t xml:space="preserve"> (підпис) </w:t>
      </w:r>
    </w:p>
    <w:p w14:paraId="1757A6F2" w14:textId="77777777" w:rsidR="002636A2" w:rsidRPr="00940FFE" w:rsidRDefault="002636A2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18AC5AF9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72AB9C2" w14:textId="77777777" w:rsidR="001104A5" w:rsidRPr="00940FFE" w:rsidRDefault="001104A5" w:rsidP="00EB39DE">
      <w:pPr>
        <w:tabs>
          <w:tab w:val="left" w:pos="330"/>
        </w:tabs>
        <w:spacing w:line="240" w:lineRule="auto"/>
        <w:ind w:left="4536" w:firstLine="0"/>
        <w:jc w:val="left"/>
      </w:pPr>
    </w:p>
    <w:p w14:paraId="2D24FCE7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 xml:space="preserve">Засвідчую, що у цій дипломній роботі немає запозичень з праць інших </w:t>
      </w:r>
    </w:p>
    <w:p w14:paraId="7F06F0F2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  <w:jc w:val="left"/>
      </w:pPr>
      <w:r w:rsidRPr="00940FFE">
        <w:t>авторів без відповідних посилань.</w:t>
      </w:r>
    </w:p>
    <w:p w14:paraId="48567B9C" w14:textId="77777777" w:rsidR="002636A2" w:rsidRPr="00940FFE" w:rsidRDefault="002636A2" w:rsidP="00604FFB">
      <w:pPr>
        <w:tabs>
          <w:tab w:val="left" w:pos="330"/>
        </w:tabs>
        <w:spacing w:line="240" w:lineRule="auto"/>
        <w:ind w:left="4820" w:firstLine="0"/>
      </w:pPr>
      <w:r w:rsidRPr="00940FFE">
        <w:t>С</w:t>
      </w:r>
      <w:r w:rsidR="007453AA" w:rsidRPr="00940FFE">
        <w:t>лухач</w:t>
      </w:r>
      <w:r w:rsidRPr="00940FFE">
        <w:t xml:space="preserve"> _____________</w:t>
      </w:r>
    </w:p>
    <w:p w14:paraId="38D0E7B7" w14:textId="77777777" w:rsidR="002636A2" w:rsidRPr="00940FFE" w:rsidRDefault="002636A2" w:rsidP="00604FFB">
      <w:pPr>
        <w:tabs>
          <w:tab w:val="left" w:pos="7938"/>
        </w:tabs>
        <w:spacing w:line="240" w:lineRule="auto"/>
        <w:ind w:left="4820" w:firstLine="1701"/>
        <w:jc w:val="left"/>
      </w:pPr>
      <w:r w:rsidRPr="00940FFE">
        <w:rPr>
          <w:sz w:val="20"/>
          <w:szCs w:val="20"/>
          <w:vertAlign w:val="superscript"/>
        </w:rPr>
        <w:t>(підпис)</w:t>
      </w:r>
    </w:p>
    <w:p w14:paraId="41561B5E" w14:textId="77777777" w:rsidR="002636A2" w:rsidRPr="00940FFE" w:rsidRDefault="002636A2" w:rsidP="007C6A2B">
      <w:pPr>
        <w:spacing w:before="240" w:line="240" w:lineRule="auto"/>
        <w:ind w:firstLine="0"/>
      </w:pPr>
    </w:p>
    <w:p w14:paraId="1F64AE5B" w14:textId="77777777" w:rsidR="001104A5" w:rsidRPr="00940FFE" w:rsidRDefault="002636A2" w:rsidP="00EB39DE">
      <w:pPr>
        <w:spacing w:before="240" w:line="240" w:lineRule="auto"/>
        <w:ind w:firstLine="0"/>
        <w:jc w:val="center"/>
      </w:pPr>
      <w:r w:rsidRPr="00940FFE">
        <w:t>Київ – 201</w:t>
      </w:r>
      <w:r w:rsidR="0043080F" w:rsidRPr="00940FFE">
        <w:t>9</w:t>
      </w:r>
      <w:r w:rsidRPr="00940FFE">
        <w:t xml:space="preserve"> року</w:t>
      </w:r>
    </w:p>
    <w:p w14:paraId="74819E4A" w14:textId="77777777" w:rsidR="002636A2" w:rsidRPr="00940FFE" w:rsidRDefault="001104A5" w:rsidP="001104A5">
      <w:pPr>
        <w:spacing w:before="240" w:line="240" w:lineRule="auto"/>
        <w:ind w:firstLine="0"/>
        <w:jc w:val="center"/>
        <w:rPr>
          <w:b/>
          <w:bCs/>
          <w:sz w:val="28"/>
        </w:rPr>
      </w:pPr>
      <w:r w:rsidRPr="00940FFE">
        <w:br w:type="page"/>
      </w:r>
      <w:r w:rsidR="002636A2" w:rsidRPr="00940FFE">
        <w:rPr>
          <w:b/>
          <w:bCs/>
          <w:sz w:val="28"/>
        </w:rPr>
        <w:lastRenderedPageBreak/>
        <w:t>Національний технічний університет України</w:t>
      </w:r>
    </w:p>
    <w:p w14:paraId="2BA276C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«Київський політехнічний інститут</w:t>
      </w:r>
      <w:r w:rsidR="00FB346D" w:rsidRPr="00940FFE">
        <w:rPr>
          <w:b/>
          <w:bCs/>
          <w:sz w:val="28"/>
        </w:rPr>
        <w:t xml:space="preserve"> імені Ігоря Сікорського</w:t>
      </w:r>
      <w:r w:rsidRPr="00940FFE">
        <w:rPr>
          <w:b/>
          <w:bCs/>
          <w:sz w:val="28"/>
        </w:rPr>
        <w:t>»</w:t>
      </w:r>
    </w:p>
    <w:p w14:paraId="12B4119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14:paraId="21142234" w14:textId="77777777" w:rsidR="002636A2" w:rsidRPr="00940FFE" w:rsidRDefault="007453AA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  <w:szCs w:val="28"/>
          <w:u w:val="single"/>
        </w:rPr>
        <w:t>Навчально-методичний комплекс «Інститут післядипломної освіти»</w:t>
      </w:r>
    </w:p>
    <w:p w14:paraId="1C70F5E4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(повна назва)</w:t>
      </w:r>
    </w:p>
    <w:p w14:paraId="3495ECDE" w14:textId="77777777" w:rsidR="004B595F" w:rsidRPr="00940FFE" w:rsidRDefault="004B595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60B2770B" w14:textId="77777777" w:rsidR="003200C5" w:rsidRDefault="003200C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</w:p>
    <w:p w14:paraId="76ACCD99" w14:textId="1A91A6A3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 w:rsidRPr="00940FFE">
        <w:rPr>
          <w:sz w:val="28"/>
          <w:u w:val="single"/>
        </w:rPr>
        <w:t>Кафедра автоматики та управління в технічних</w:t>
      </w:r>
    </w:p>
    <w:p w14:paraId="7DCE3CF9" w14:textId="32484BD3" w:rsidR="002636A2" w:rsidRPr="00940FFE" w:rsidRDefault="003200C5" w:rsidP="00DF2E0F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 xml:space="preserve"> </w:t>
      </w:r>
      <w:r w:rsidR="002636A2" w:rsidRPr="00940FFE">
        <w:rPr>
          <w:sz w:val="28"/>
          <w:vertAlign w:val="superscript"/>
        </w:rPr>
        <w:t>(повна назва)</w:t>
      </w:r>
    </w:p>
    <w:p w14:paraId="6C0604E8" w14:textId="77777777" w:rsidR="002636A2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</w:pPr>
      <w:r w:rsidRPr="00940FFE">
        <w:rPr>
          <w:sz w:val="28"/>
        </w:rPr>
        <w:t>Рівень вищої освіти - _</w:t>
      </w:r>
      <w:r w:rsidR="002636A2" w:rsidRPr="00940FFE">
        <w:rPr>
          <w:sz w:val="28"/>
          <w:u w:val="single"/>
        </w:rPr>
        <w:t xml:space="preserve"> </w:t>
      </w:r>
      <w:r w:rsidRPr="00940FFE">
        <w:rPr>
          <w:u w:val="single"/>
        </w:rPr>
        <w:t>перший</w:t>
      </w:r>
      <w:r w:rsidR="002636A2" w:rsidRPr="00940FFE">
        <w:t>__</w:t>
      </w:r>
      <w:r w:rsidRPr="00940FFE">
        <w:t>(</w:t>
      </w:r>
      <w:r w:rsidR="002636A2" w:rsidRPr="00940FFE">
        <w:rPr>
          <w:sz w:val="28"/>
          <w:u w:val="single"/>
        </w:rPr>
        <w:t>бакалавр</w:t>
      </w:r>
      <w:r w:rsidRPr="00940FFE">
        <w:rPr>
          <w:sz w:val="28"/>
          <w:u w:val="single"/>
        </w:rPr>
        <w:t>ський)</w:t>
      </w:r>
      <w:r w:rsidR="002636A2" w:rsidRPr="00940FFE">
        <w:t>____</w:t>
      </w:r>
    </w:p>
    <w:p w14:paraId="3DF71A37" w14:textId="77777777" w:rsidR="001104A5" w:rsidRPr="00940FFE" w:rsidRDefault="001104A5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</w:p>
    <w:p w14:paraId="4BB5730A" w14:textId="77777777" w:rsidR="002636A2" w:rsidRPr="00940FFE" w:rsidRDefault="0043080F" w:rsidP="00DF2E0F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940FFE">
        <w:rPr>
          <w:sz w:val="28"/>
        </w:rPr>
        <w:t>Спеціальність</w:t>
      </w:r>
      <w:r w:rsidR="001104A5" w:rsidRPr="00940FFE">
        <w:rPr>
          <w:sz w:val="28"/>
        </w:rPr>
        <w:t xml:space="preserve"> </w:t>
      </w:r>
      <w:r w:rsidR="002636A2" w:rsidRPr="00940FFE">
        <w:rPr>
          <w:sz w:val="28"/>
        </w:rPr>
        <w:t xml:space="preserve"> </w:t>
      </w:r>
      <w:r w:rsidRPr="00940FFE">
        <w:rPr>
          <w:sz w:val="28"/>
          <w:u w:val="single"/>
        </w:rPr>
        <w:t>121</w:t>
      </w:r>
      <w:r w:rsidR="002636A2" w:rsidRPr="00940FFE">
        <w:rPr>
          <w:sz w:val="28"/>
          <w:u w:val="single"/>
        </w:rPr>
        <w:t xml:space="preserve"> «</w:t>
      </w:r>
      <w:r w:rsidRPr="00940FFE">
        <w:rPr>
          <w:sz w:val="28"/>
          <w:u w:val="single"/>
        </w:rPr>
        <w:t>І</w:t>
      </w:r>
      <w:r w:rsidR="002636A2" w:rsidRPr="00940FFE">
        <w:rPr>
          <w:sz w:val="28"/>
          <w:u w:val="single"/>
        </w:rPr>
        <w:t>нженерія</w:t>
      </w:r>
      <w:r w:rsidRPr="00940FFE">
        <w:rPr>
          <w:sz w:val="28"/>
          <w:u w:val="single"/>
        </w:rPr>
        <w:t xml:space="preserve"> програмного забезпечення</w:t>
      </w:r>
      <w:r w:rsidR="002636A2" w:rsidRPr="00940FFE">
        <w:rPr>
          <w:sz w:val="28"/>
          <w:u w:val="single"/>
        </w:rPr>
        <w:t>»</w:t>
      </w:r>
    </w:p>
    <w:p w14:paraId="0B0B3648" w14:textId="77777777" w:rsidR="002636A2" w:rsidRPr="00940FFE" w:rsidRDefault="002636A2" w:rsidP="00DF2E0F">
      <w:pPr>
        <w:tabs>
          <w:tab w:val="left" w:leader="underscore" w:pos="8903"/>
        </w:tabs>
        <w:spacing w:line="240" w:lineRule="auto"/>
        <w:ind w:left="539" w:firstLine="1871"/>
        <w:jc w:val="center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(код і назва)</w:t>
      </w:r>
    </w:p>
    <w:p w14:paraId="482E0DF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29DBBF10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14:paraId="6E3D90F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ЗАТВЕРДЖУЮ</w:t>
      </w:r>
    </w:p>
    <w:p w14:paraId="4AEF50DC" w14:textId="3129E7DD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940FFE">
        <w:t xml:space="preserve">         </w:t>
      </w:r>
      <w:r w:rsidRPr="00940FFE">
        <w:rPr>
          <w:bCs/>
        </w:rPr>
        <w:t xml:space="preserve"> </w:t>
      </w:r>
      <w:r w:rsidR="00FB346D" w:rsidRPr="00940FFE">
        <w:rPr>
          <w:bCs/>
        </w:rPr>
        <w:t>З</w:t>
      </w:r>
      <w:r w:rsidRPr="00940FFE">
        <w:rPr>
          <w:bCs/>
        </w:rPr>
        <w:t>авідувач кафедри</w:t>
      </w:r>
      <w:r w:rsidR="00FB346D" w:rsidRPr="00940FFE">
        <w:rPr>
          <w:bCs/>
        </w:rPr>
        <w:t xml:space="preserve"> </w:t>
      </w:r>
      <w:r w:rsidR="000A6D0C" w:rsidRPr="00940FFE">
        <w:rPr>
          <w:bCs/>
        </w:rPr>
        <w:t>АУТС</w:t>
      </w:r>
    </w:p>
    <w:p w14:paraId="59FDEEF2" w14:textId="04A1A8CB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940FFE">
        <w:t xml:space="preserve">           __________ </w:t>
      </w:r>
      <w:r w:rsidR="000A6D0C" w:rsidRPr="00940FFE">
        <w:t xml:space="preserve">    </w:t>
      </w:r>
      <w:r w:rsidRPr="00940FFE">
        <w:t xml:space="preserve"> </w:t>
      </w:r>
      <w:proofErr w:type="spellStart"/>
      <w:r w:rsidR="000A6D0C" w:rsidRPr="00940FFE">
        <w:rPr>
          <w:u w:val="single"/>
        </w:rPr>
        <w:t>Ролік</w:t>
      </w:r>
      <w:proofErr w:type="spellEnd"/>
      <w:r w:rsidR="000A6D0C" w:rsidRPr="00940FFE">
        <w:rPr>
          <w:u w:val="single"/>
        </w:rPr>
        <w:t xml:space="preserve"> О.І.</w:t>
      </w:r>
    </w:p>
    <w:p w14:paraId="7DC4B0BF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940FFE">
        <w:t xml:space="preserve">          </w:t>
      </w:r>
      <w:r w:rsidRPr="00940FFE">
        <w:rPr>
          <w:vertAlign w:val="superscript"/>
        </w:rPr>
        <w:t xml:space="preserve"> (підпис)             (ініціали, прізвище)</w:t>
      </w:r>
    </w:p>
    <w:p w14:paraId="7DBD92BC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940FFE">
        <w:t xml:space="preserve">           </w:t>
      </w:r>
      <w:r w:rsidRPr="00940FFE">
        <w:rPr>
          <w:u w:val="single"/>
        </w:rPr>
        <w:t>«</w:t>
      </w:r>
      <w:r w:rsidR="00A47538" w:rsidRPr="00940FFE">
        <w:rPr>
          <w:u w:val="single"/>
        </w:rPr>
        <w:t xml:space="preserve"> </w:t>
      </w:r>
      <w:r w:rsidRPr="00940FFE">
        <w:rPr>
          <w:u w:val="single"/>
        </w:rPr>
        <w:t>»_</w:t>
      </w:r>
      <w:r w:rsidR="00A47538" w:rsidRPr="00940FFE">
        <w:rPr>
          <w:u w:val="single"/>
        </w:rPr>
        <w:t xml:space="preserve"> __________</w:t>
      </w:r>
      <w:r w:rsidRPr="00940FFE">
        <w:t>_</w:t>
      </w:r>
      <w:r w:rsidRPr="00940FFE">
        <w:rPr>
          <w:u w:val="single"/>
        </w:rPr>
        <w:t>201</w:t>
      </w:r>
      <w:r w:rsidR="0043080F" w:rsidRPr="00940FFE">
        <w:rPr>
          <w:u w:val="single"/>
        </w:rPr>
        <w:t>9</w:t>
      </w:r>
      <w:r w:rsidRPr="00940FFE">
        <w:t xml:space="preserve"> р.</w:t>
      </w:r>
    </w:p>
    <w:p w14:paraId="6CB3202B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color w:val="FF0000"/>
          <w:sz w:val="28"/>
        </w:rPr>
      </w:pPr>
    </w:p>
    <w:p w14:paraId="2EE604CA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>ЗАВДАННЯ</w:t>
      </w:r>
    </w:p>
    <w:p w14:paraId="495273E7" w14:textId="77777777" w:rsidR="002636A2" w:rsidRPr="00940FFE" w:rsidRDefault="002636A2" w:rsidP="00EB39DE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940FFE">
        <w:rPr>
          <w:b/>
          <w:bCs/>
          <w:sz w:val="28"/>
        </w:rPr>
        <w:t xml:space="preserve">на дипломну роботу </w:t>
      </w:r>
      <w:r w:rsidR="007453AA" w:rsidRPr="00940FFE">
        <w:rPr>
          <w:b/>
          <w:bCs/>
          <w:sz w:val="28"/>
        </w:rPr>
        <w:t>слухачу</w:t>
      </w:r>
    </w:p>
    <w:p w14:paraId="7B35396F" w14:textId="34FFFABC" w:rsidR="002636A2" w:rsidRPr="00940FFE" w:rsidRDefault="000A6D0C" w:rsidP="00EB39DE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proofErr w:type="spellStart"/>
      <w:r w:rsidRPr="00940FFE">
        <w:rPr>
          <w:bCs/>
          <w:u w:val="single"/>
        </w:rPr>
        <w:t>Макіяну</w:t>
      </w:r>
      <w:proofErr w:type="spellEnd"/>
      <w:r w:rsidRPr="00940FFE">
        <w:rPr>
          <w:bCs/>
          <w:u w:val="single"/>
        </w:rPr>
        <w:t xml:space="preserve"> </w:t>
      </w:r>
      <w:proofErr w:type="spellStart"/>
      <w:r w:rsidRPr="00940FFE">
        <w:rPr>
          <w:bCs/>
          <w:u w:val="single"/>
        </w:rPr>
        <w:t>Смбату</w:t>
      </w:r>
      <w:proofErr w:type="spellEnd"/>
      <w:r w:rsidRPr="00940FFE">
        <w:rPr>
          <w:bCs/>
          <w:u w:val="single"/>
        </w:rPr>
        <w:t xml:space="preserve"> Артуровичу</w:t>
      </w:r>
      <w:r w:rsidR="001104A5" w:rsidRPr="00940FFE">
        <w:rPr>
          <w:bCs/>
          <w:u w:val="single"/>
        </w:rPr>
        <w:t xml:space="preserve"> </w:t>
      </w:r>
      <w:r w:rsidR="00630F06" w:rsidRPr="00940FFE">
        <w:rPr>
          <w:bCs/>
          <w:u w:val="single"/>
        </w:rPr>
        <w:t xml:space="preserve">                                                                                                  </w:t>
      </w:r>
      <w:r w:rsidR="002636A2" w:rsidRPr="00940FFE">
        <w:rPr>
          <w:sz w:val="28"/>
          <w:vertAlign w:val="superscript"/>
        </w:rPr>
        <w:t xml:space="preserve"> (прізвище, ім’я, по батькові)</w:t>
      </w:r>
    </w:p>
    <w:p w14:paraId="2834F0D8" w14:textId="4C64F4EC" w:rsidR="000A6D0C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color w:val="000000"/>
          <w:u w:val="single"/>
        </w:rPr>
      </w:pPr>
      <w:r w:rsidRPr="00940FFE">
        <w:rPr>
          <w:sz w:val="28"/>
        </w:rPr>
        <w:t xml:space="preserve">1. </w:t>
      </w:r>
      <w:r w:rsidRPr="00940FFE">
        <w:rPr>
          <w:bCs/>
          <w:sz w:val="28"/>
        </w:rPr>
        <w:t xml:space="preserve">Тема </w:t>
      </w:r>
      <w:r w:rsidRPr="00940FFE">
        <w:rPr>
          <w:sz w:val="28"/>
        </w:rPr>
        <w:t>роботи</w:t>
      </w:r>
      <w:r w:rsidR="000A6D0C" w:rsidRPr="00940FFE">
        <w:rPr>
          <w:sz w:val="28"/>
        </w:rPr>
        <w:t xml:space="preserve">   </w:t>
      </w:r>
      <w:proofErr w:type="spellStart"/>
      <w:r w:rsidR="000A6D0C" w:rsidRPr="00940FFE">
        <w:rPr>
          <w:color w:val="000000"/>
          <w:u w:val="single"/>
        </w:rPr>
        <w:t>Кодек</w:t>
      </w:r>
      <w:proofErr w:type="spellEnd"/>
      <w:r w:rsidR="000A6D0C" w:rsidRPr="00940FFE">
        <w:rPr>
          <w:color w:val="000000"/>
          <w:u w:val="single"/>
        </w:rPr>
        <w:t xml:space="preserve"> для виправлення помилок в системах передачі даних</w:t>
      </w:r>
      <w:r w:rsidR="000A6D0C" w:rsidRPr="00940FFE">
        <w:rPr>
          <w:bCs/>
          <w:u w:val="single"/>
        </w:rPr>
        <w:t xml:space="preserve">   </w:t>
      </w:r>
      <w:r w:rsidR="000A6D0C" w:rsidRPr="00940FFE">
        <w:rPr>
          <w:color w:val="000000"/>
          <w:u w:val="single"/>
        </w:rPr>
        <w:t xml:space="preserve">  </w:t>
      </w:r>
      <w:r w:rsidR="000A6D0C" w:rsidRPr="00940FFE">
        <w:rPr>
          <w:bCs/>
          <w:u w:val="single"/>
        </w:rPr>
        <w:t xml:space="preserve">      </w:t>
      </w:r>
    </w:p>
    <w:p w14:paraId="692EAF08" w14:textId="7F376F77" w:rsidR="002636A2" w:rsidRPr="00940FFE" w:rsidRDefault="002636A2" w:rsidP="000A6D0C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940FFE">
        <w:rPr>
          <w:sz w:val="28"/>
        </w:rPr>
        <w:t xml:space="preserve">керівник роботи  </w:t>
      </w:r>
      <w:r w:rsidRPr="00940FFE">
        <w:rPr>
          <w:bCs/>
          <w:u w:val="single"/>
        </w:rPr>
        <w:t xml:space="preserve"> </w:t>
      </w:r>
      <w:proofErr w:type="spellStart"/>
      <w:r w:rsidR="000A6D0C" w:rsidRPr="00940FFE">
        <w:rPr>
          <w:bCs/>
          <w:u w:val="single"/>
        </w:rPr>
        <w:t>Полторак</w:t>
      </w:r>
      <w:proofErr w:type="spellEnd"/>
      <w:r w:rsidR="000A6D0C" w:rsidRPr="00940FFE">
        <w:rPr>
          <w:bCs/>
          <w:u w:val="single"/>
        </w:rPr>
        <w:t xml:space="preserve"> В.П. доц. каф. АУТС, </w:t>
      </w:r>
      <w:proofErr w:type="spellStart"/>
      <w:r w:rsidR="000A6D0C" w:rsidRPr="00940FFE">
        <w:rPr>
          <w:bCs/>
          <w:u w:val="single"/>
        </w:rPr>
        <w:t>к.т.н</w:t>
      </w:r>
      <w:proofErr w:type="spellEnd"/>
      <w:r w:rsidR="000A6D0C" w:rsidRPr="00940FFE">
        <w:rPr>
          <w:bCs/>
          <w:u w:val="single"/>
        </w:rPr>
        <w:t>., доц.</w:t>
      </w:r>
      <w:r w:rsidRPr="00940FFE">
        <w:rPr>
          <w:sz w:val="28"/>
        </w:rPr>
        <w:t>,</w:t>
      </w:r>
    </w:p>
    <w:p w14:paraId="3EFDA6DD" w14:textId="77777777" w:rsidR="002636A2" w:rsidRPr="00940FFE" w:rsidRDefault="002636A2" w:rsidP="00D71B6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940FFE">
        <w:rPr>
          <w:sz w:val="28"/>
          <w:vertAlign w:val="superscript"/>
        </w:rPr>
        <w:t>(прізвище, ім’я, по батькові, науковий ступінь, вчене звання)</w:t>
      </w:r>
    </w:p>
    <w:p w14:paraId="23F747C6" w14:textId="3EFFC507" w:rsidR="002636A2" w:rsidRPr="00940FFE" w:rsidRDefault="002636A2" w:rsidP="00B43B86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940FFE">
        <w:rPr>
          <w:sz w:val="28"/>
        </w:rPr>
        <w:t xml:space="preserve">затверджені наказом по університету від </w:t>
      </w:r>
      <w:r w:rsidR="001104A5" w:rsidRPr="00940FFE">
        <w:rPr>
          <w:sz w:val="28"/>
          <w:u w:val="single"/>
        </w:rPr>
        <w:t>«</w:t>
      </w:r>
      <w:r w:rsidR="000A6D0C" w:rsidRPr="00940FFE">
        <w:rPr>
          <w:sz w:val="28"/>
          <w:u w:val="single"/>
        </w:rPr>
        <w:t>16</w:t>
      </w:r>
      <w:r w:rsidRPr="00940FFE">
        <w:rPr>
          <w:sz w:val="28"/>
          <w:u w:val="single"/>
        </w:rPr>
        <w:t>»</w:t>
      </w:r>
      <w:r w:rsidR="000A6D0C" w:rsidRPr="00940FFE">
        <w:rPr>
          <w:sz w:val="28"/>
          <w:u w:val="single"/>
        </w:rPr>
        <w:t xml:space="preserve"> квітня 2019</w:t>
      </w:r>
      <w:r w:rsidR="001104A5" w:rsidRPr="00940FFE">
        <w:rPr>
          <w:sz w:val="28"/>
          <w:u w:val="single"/>
        </w:rPr>
        <w:t>р. №</w:t>
      </w:r>
      <w:r w:rsidR="000A6D0C" w:rsidRPr="00940FFE">
        <w:rPr>
          <w:sz w:val="28"/>
          <w:u w:val="single"/>
        </w:rPr>
        <w:t>1130</w:t>
      </w:r>
      <w:r w:rsidR="00A47538" w:rsidRPr="00940FFE">
        <w:rPr>
          <w:sz w:val="28"/>
          <w:u w:val="single"/>
        </w:rPr>
        <w:t xml:space="preserve">  </w:t>
      </w:r>
    </w:p>
    <w:p w14:paraId="60894873" w14:textId="1EF8B3CC" w:rsidR="002636A2" w:rsidRPr="00940FFE" w:rsidRDefault="002636A2" w:rsidP="00B20CC4">
      <w:pPr>
        <w:tabs>
          <w:tab w:val="left" w:leader="underscore" w:pos="8931"/>
        </w:tabs>
        <w:spacing w:before="240" w:line="360" w:lineRule="auto"/>
        <w:ind w:firstLine="0"/>
        <w:rPr>
          <w:spacing w:val="-4"/>
          <w:sz w:val="28"/>
        </w:rPr>
      </w:pPr>
      <w:r w:rsidRPr="00940FFE">
        <w:rPr>
          <w:spacing w:val="-4"/>
          <w:sz w:val="28"/>
        </w:rPr>
        <w:t xml:space="preserve">2. </w:t>
      </w:r>
      <w:r w:rsidRPr="00940FFE">
        <w:rPr>
          <w:sz w:val="28"/>
        </w:rPr>
        <w:t>Строк подання с</w:t>
      </w:r>
      <w:r w:rsidR="0043080F" w:rsidRPr="00940FFE">
        <w:rPr>
          <w:sz w:val="28"/>
        </w:rPr>
        <w:t>лухачем</w:t>
      </w:r>
      <w:r w:rsidRPr="00940FFE">
        <w:rPr>
          <w:sz w:val="28"/>
        </w:rPr>
        <w:t xml:space="preserve"> роботи</w:t>
      </w:r>
      <w:r w:rsidRPr="00940FFE">
        <w:rPr>
          <w:spacing w:val="-4"/>
          <w:sz w:val="28"/>
        </w:rPr>
        <w:t xml:space="preserve"> </w:t>
      </w:r>
      <w:r w:rsidR="00504F68" w:rsidRPr="00940FFE">
        <w:rPr>
          <w:spacing w:val="-4"/>
          <w:sz w:val="28"/>
        </w:rPr>
        <w:t>_</w:t>
      </w:r>
      <w:r w:rsidR="000A6D0C" w:rsidRPr="00940FFE">
        <w:rPr>
          <w:spacing w:val="-4"/>
          <w:sz w:val="28"/>
          <w:u w:val="single"/>
        </w:rPr>
        <w:t>1</w:t>
      </w:r>
      <w:r w:rsidR="00C62DB5" w:rsidRPr="003200C5">
        <w:rPr>
          <w:spacing w:val="-4"/>
          <w:sz w:val="28"/>
          <w:u w:val="single"/>
          <w:lang w:val="ru-RU"/>
        </w:rPr>
        <w:t>3</w:t>
      </w:r>
      <w:r w:rsidR="000A6D0C" w:rsidRPr="00940FFE">
        <w:rPr>
          <w:spacing w:val="-4"/>
          <w:sz w:val="28"/>
          <w:u w:val="single"/>
        </w:rPr>
        <w:t xml:space="preserve"> червня 2019 р.</w:t>
      </w:r>
      <w:r w:rsidR="00D33642" w:rsidRPr="00940FFE">
        <w:rPr>
          <w:spacing w:val="-4"/>
          <w:sz w:val="28"/>
        </w:rPr>
        <w:t>________</w:t>
      </w:r>
    </w:p>
    <w:p w14:paraId="0DAD5599" w14:textId="1D874F69" w:rsidR="002636A2" w:rsidRPr="00940FFE" w:rsidRDefault="002636A2" w:rsidP="00B422AD">
      <w:pPr>
        <w:pStyle w:val="MainText0"/>
        <w:ind w:left="0" w:right="0" w:firstLine="0"/>
      </w:pPr>
      <w:r w:rsidRPr="00940FFE">
        <w:t xml:space="preserve">3. Вихідні дані до роботи: </w:t>
      </w:r>
      <w:bookmarkStart w:id="11" w:name="OLE_LINK267"/>
      <w:r w:rsidRPr="00940FFE">
        <w:rPr>
          <w:u w:val="single"/>
        </w:rPr>
        <w:t xml:space="preserve">а) </w:t>
      </w:r>
      <w:r w:rsidR="00D172CC" w:rsidRPr="00940FFE">
        <w:rPr>
          <w:u w:val="single"/>
        </w:rPr>
        <w:t>мова програмування С++</w:t>
      </w:r>
      <w:r w:rsidRPr="00940FFE">
        <w:rPr>
          <w:u w:val="single"/>
        </w:rPr>
        <w:t xml:space="preserve">, б) </w:t>
      </w:r>
      <w:r w:rsidR="00D172CC" w:rsidRPr="00940FFE">
        <w:rPr>
          <w:u w:val="single"/>
        </w:rPr>
        <w:t>форма реалізації консольний додаток</w:t>
      </w:r>
      <w:r w:rsidRPr="00940FFE">
        <w:rPr>
          <w:u w:val="single"/>
        </w:rPr>
        <w:t xml:space="preserve">.                                                      </w:t>
      </w:r>
      <w:r w:rsidRPr="00940FFE">
        <w:t>_______________________</w:t>
      </w:r>
      <w:bookmarkEnd w:id="11"/>
    </w:p>
    <w:p w14:paraId="3CB8B2D9" w14:textId="062C5BEC" w:rsidR="005F47E1" w:rsidRDefault="002636A2" w:rsidP="005F47E1">
      <w:pPr>
        <w:spacing w:line="360" w:lineRule="auto"/>
        <w:ind w:firstLine="0"/>
        <w:rPr>
          <w:sz w:val="28"/>
          <w:szCs w:val="28"/>
          <w:u w:val="single"/>
        </w:rPr>
      </w:pPr>
      <w:r w:rsidRPr="00940FFE">
        <w:rPr>
          <w:rStyle w:val="MainText"/>
          <w:u w:val="single"/>
        </w:rPr>
        <w:t xml:space="preserve">4. Зміст розрахунково-пояснювальної записки (перелік завдань, які потрібно розробити): 1. Вступ. 2. </w:t>
      </w:r>
      <w:r w:rsidR="00793474">
        <w:rPr>
          <w:rStyle w:val="MainText"/>
          <w:u w:val="single"/>
        </w:rPr>
        <w:t>Аналіз предметної області та постановка задачі</w:t>
      </w:r>
      <w:r w:rsidRPr="00940FFE">
        <w:rPr>
          <w:rStyle w:val="MainText"/>
          <w:u w:val="single"/>
        </w:rPr>
        <w:t>. 3.</w:t>
      </w:r>
      <w:r w:rsidR="00793474">
        <w:rPr>
          <w:rStyle w:val="MainText"/>
          <w:u w:val="single"/>
        </w:rPr>
        <w:t> </w:t>
      </w:r>
      <w:bookmarkStart w:id="12" w:name="_GoBack"/>
      <w:r w:rsidR="00793474" w:rsidRPr="006C409A">
        <w:rPr>
          <w:u w:val="single"/>
        </w:rPr>
        <w:t xml:space="preserve"> </w:t>
      </w:r>
      <w:bookmarkEnd w:id="12"/>
      <w:r w:rsidR="00793474" w:rsidRPr="00BA0439">
        <w:rPr>
          <w:u w:val="single"/>
        </w:rPr>
        <w:t>О</w:t>
      </w:r>
      <w:r w:rsidR="00793474" w:rsidRPr="00793474">
        <w:rPr>
          <w:rStyle w:val="MainText"/>
          <w:u w:val="single"/>
        </w:rPr>
        <w:t>гляд існуючих програмних рішень та технологій</w:t>
      </w:r>
      <w:r w:rsidRPr="00940FFE">
        <w:rPr>
          <w:rStyle w:val="MainText"/>
          <w:u w:val="single"/>
        </w:rPr>
        <w:t xml:space="preserve">. 4. </w:t>
      </w:r>
      <w:r w:rsidR="00793474" w:rsidRPr="00793474">
        <w:rPr>
          <w:rStyle w:val="MainText"/>
          <w:u w:val="single"/>
        </w:rPr>
        <w:t>Проектування додатку</w:t>
      </w:r>
      <w:r w:rsidRPr="00940FFE">
        <w:rPr>
          <w:rStyle w:val="MainText"/>
          <w:u w:val="single"/>
        </w:rPr>
        <w:t xml:space="preserve"> 5. </w:t>
      </w:r>
      <w:r w:rsidR="00793474">
        <w:rPr>
          <w:rStyle w:val="MainText"/>
          <w:u w:val="single"/>
        </w:rPr>
        <w:t>Тестування</w:t>
      </w:r>
      <w:r w:rsidRPr="00940FFE">
        <w:rPr>
          <w:rStyle w:val="MainText"/>
          <w:u w:val="single"/>
        </w:rPr>
        <w:t xml:space="preserve">. 6. </w:t>
      </w:r>
      <w:r w:rsidR="005472A5">
        <w:rPr>
          <w:rStyle w:val="MainText"/>
          <w:u w:val="single"/>
        </w:rPr>
        <w:t>Інструкція</w:t>
      </w:r>
      <w:r w:rsidR="00793474">
        <w:rPr>
          <w:rStyle w:val="MainText"/>
          <w:u w:val="single"/>
        </w:rPr>
        <w:t xml:space="preserve"> для програміста</w:t>
      </w:r>
      <w:r w:rsidRPr="00940FFE">
        <w:rPr>
          <w:sz w:val="28"/>
          <w:szCs w:val="28"/>
          <w:u w:val="single"/>
        </w:rPr>
        <w:t>. 7.</w:t>
      </w:r>
      <w:r w:rsidR="004F748C">
        <w:rPr>
          <w:sz w:val="28"/>
          <w:szCs w:val="28"/>
          <w:u w:val="single"/>
        </w:rPr>
        <w:t xml:space="preserve"> Висновки.</w:t>
      </w:r>
      <w:r w:rsidRPr="00940FFE">
        <w:rPr>
          <w:sz w:val="28"/>
        </w:rPr>
        <w:t>____</w:t>
      </w:r>
      <w:r w:rsidR="00940FFE" w:rsidRPr="00940FFE">
        <w:rPr>
          <w:sz w:val="28"/>
        </w:rPr>
        <w:t>______</w:t>
      </w:r>
      <w:r w:rsidRPr="00940FFE">
        <w:rPr>
          <w:sz w:val="28"/>
        </w:rPr>
        <w:t xml:space="preserve">__________________ </w:t>
      </w:r>
      <w:r w:rsidRPr="00940FFE">
        <w:rPr>
          <w:sz w:val="28"/>
          <w:szCs w:val="28"/>
          <w:u w:val="single"/>
        </w:rPr>
        <w:t xml:space="preserve"> </w:t>
      </w:r>
    </w:p>
    <w:p w14:paraId="603DF0F0" w14:textId="76191E9F" w:rsidR="002636A2" w:rsidRPr="00940FFE" w:rsidRDefault="002636A2" w:rsidP="005F47E1">
      <w:pPr>
        <w:spacing w:line="360" w:lineRule="auto"/>
        <w:ind w:firstLine="0"/>
        <w:rPr>
          <w:spacing w:val="2"/>
          <w:sz w:val="28"/>
        </w:rPr>
      </w:pPr>
      <w:r w:rsidRPr="00940FFE">
        <w:rPr>
          <w:spacing w:val="2"/>
          <w:sz w:val="28"/>
        </w:rPr>
        <w:t>5. Перелік графічного матеріалу:</w:t>
      </w:r>
      <w:r w:rsidRPr="00940FFE">
        <w:rPr>
          <w:spacing w:val="2"/>
          <w:sz w:val="28"/>
          <w:u w:val="single"/>
        </w:rPr>
        <w:t xml:space="preserve"> 1.</w:t>
      </w:r>
      <w:r w:rsidR="00630F06" w:rsidRPr="00940FFE">
        <w:rPr>
          <w:sz w:val="28"/>
          <w:u w:val="single"/>
        </w:rPr>
        <w:t xml:space="preserve"> </w:t>
      </w:r>
      <w:r w:rsidR="00940FFE" w:rsidRPr="00940FFE">
        <w:rPr>
          <w:sz w:val="28"/>
          <w:u w:val="single"/>
        </w:rPr>
        <w:t>Структурна схема середи передачі даних</w:t>
      </w:r>
      <w:r w:rsidR="00AB6157" w:rsidRPr="00940FFE">
        <w:rPr>
          <w:sz w:val="28"/>
          <w:u w:val="single"/>
        </w:rPr>
        <w:t xml:space="preserve">. </w:t>
      </w:r>
      <w:r w:rsidR="008952CC">
        <w:rPr>
          <w:sz w:val="28"/>
          <w:u w:val="single"/>
        </w:rPr>
        <w:t xml:space="preserve">    </w:t>
      </w:r>
      <w:r w:rsidR="00AB6157" w:rsidRPr="00940FFE">
        <w:rPr>
          <w:sz w:val="28"/>
          <w:u w:val="single"/>
        </w:rPr>
        <w:t xml:space="preserve">2. </w:t>
      </w:r>
      <w:r w:rsidR="00940FFE" w:rsidRPr="00940FFE">
        <w:rPr>
          <w:sz w:val="28"/>
          <w:u w:val="single"/>
        </w:rPr>
        <w:t>Блок схема алгоритму кодування/декодування</w:t>
      </w:r>
      <w:r w:rsidR="00AB6157" w:rsidRPr="00940FFE">
        <w:rPr>
          <w:sz w:val="28"/>
          <w:u w:val="single"/>
        </w:rPr>
        <w:t>. 3</w:t>
      </w:r>
      <w:r w:rsidRPr="00940FFE">
        <w:rPr>
          <w:sz w:val="28"/>
          <w:u w:val="single"/>
        </w:rPr>
        <w:t xml:space="preserve">. </w:t>
      </w:r>
      <w:r w:rsidR="00940FFE" w:rsidRPr="00940FFE">
        <w:rPr>
          <w:sz w:val="28"/>
          <w:u w:val="single"/>
        </w:rPr>
        <w:t xml:space="preserve">Схема повної побудови полів </w:t>
      </w:r>
      <w:proofErr w:type="spellStart"/>
      <w:r w:rsidR="00940FFE" w:rsidRPr="00940FFE">
        <w:rPr>
          <w:sz w:val="28"/>
          <w:u w:val="single"/>
        </w:rPr>
        <w:t>Галуа</w:t>
      </w:r>
      <w:proofErr w:type="spellEnd"/>
      <w:r w:rsidRPr="00940FFE">
        <w:rPr>
          <w:sz w:val="28"/>
          <w:u w:val="single"/>
        </w:rPr>
        <w:t xml:space="preserve">.                                            </w:t>
      </w:r>
    </w:p>
    <w:p w14:paraId="43512092" w14:textId="77777777" w:rsidR="002636A2" w:rsidRPr="00940FFE" w:rsidRDefault="002636A2" w:rsidP="00EB39DE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 w:rsidRPr="00940FFE">
        <w:rPr>
          <w:sz w:val="28"/>
        </w:rPr>
        <w:lastRenderedPageBreak/>
        <w:t>6. Консультанти розділів роботи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2636A2" w:rsidRPr="00940FFE" w14:paraId="5FC224C2" w14:textId="77777777" w:rsidTr="00B22BD7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14:paraId="1A5B64C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14:paraId="3F35AA57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Прізвище, ініціали та посада </w:t>
            </w:r>
            <w:r w:rsidRPr="00940FFE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14:paraId="08D49E1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Підпис, дата</w:t>
            </w:r>
          </w:p>
        </w:tc>
      </w:tr>
      <w:tr w:rsidR="002636A2" w:rsidRPr="00940FFE" w14:paraId="7D4C413D" w14:textId="77777777" w:rsidTr="00B22BD7">
        <w:trPr>
          <w:cantSplit/>
          <w:jc w:val="center"/>
        </w:trPr>
        <w:tc>
          <w:tcPr>
            <w:tcW w:w="1985" w:type="dxa"/>
            <w:vMerge/>
          </w:tcPr>
          <w:p w14:paraId="36091419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1554D2F5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14:paraId="722DCC9B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завдання </w:t>
            </w:r>
            <w:r w:rsidRPr="00940FFE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14:paraId="620F3AB6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завдання</w:t>
            </w:r>
            <w:r w:rsidRPr="00940FFE">
              <w:rPr>
                <w:sz w:val="24"/>
              </w:rPr>
              <w:br/>
              <w:t>прийняв</w:t>
            </w:r>
          </w:p>
        </w:tc>
      </w:tr>
      <w:tr w:rsidR="00D172CC" w:rsidRPr="00940FFE" w14:paraId="21787C09" w14:textId="77777777" w:rsidTr="00B22BD7">
        <w:trPr>
          <w:jc w:val="center"/>
        </w:trPr>
        <w:tc>
          <w:tcPr>
            <w:tcW w:w="1985" w:type="dxa"/>
          </w:tcPr>
          <w:p w14:paraId="716FBB4A" w14:textId="50F85545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Перевірка на співпадіння</w:t>
            </w:r>
          </w:p>
        </w:tc>
        <w:tc>
          <w:tcPr>
            <w:tcW w:w="4111" w:type="dxa"/>
          </w:tcPr>
          <w:p w14:paraId="66710915" w14:textId="61EC205D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Лісовиченко</w:t>
            </w:r>
            <w:proofErr w:type="spellEnd"/>
            <w:r w:rsidRPr="00940FFE">
              <w:rPr>
                <w:sz w:val="24"/>
              </w:rPr>
              <w:t xml:space="preserve"> О.І</w:t>
            </w:r>
          </w:p>
        </w:tc>
        <w:tc>
          <w:tcPr>
            <w:tcW w:w="1396" w:type="dxa"/>
          </w:tcPr>
          <w:p w14:paraId="19764692" w14:textId="77777777" w:rsidR="00D172CC" w:rsidRPr="00940FFE" w:rsidRDefault="00D172CC" w:rsidP="00D172CC">
            <w:pPr>
              <w:spacing w:line="240" w:lineRule="auto"/>
              <w:ind w:left="-84"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97DFDA4" w14:textId="77777777" w:rsidR="00D172CC" w:rsidRPr="00940FFE" w:rsidRDefault="00D172CC" w:rsidP="00D172CC">
            <w:pPr>
              <w:spacing w:line="240" w:lineRule="auto"/>
              <w:ind w:left="-130" w:firstLine="0"/>
              <w:rPr>
                <w:sz w:val="24"/>
              </w:rPr>
            </w:pPr>
          </w:p>
        </w:tc>
      </w:tr>
      <w:tr w:rsidR="00D172CC" w:rsidRPr="00940FFE" w14:paraId="197BBD19" w14:textId="77777777" w:rsidTr="00B22BD7">
        <w:trPr>
          <w:jc w:val="center"/>
        </w:trPr>
        <w:tc>
          <w:tcPr>
            <w:tcW w:w="1985" w:type="dxa"/>
          </w:tcPr>
          <w:p w14:paraId="263B17A0" w14:textId="3AA289FE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940FFE">
              <w:rPr>
                <w:sz w:val="24"/>
              </w:rPr>
              <w:t>Нормоконтроль</w:t>
            </w:r>
            <w:proofErr w:type="spellEnd"/>
          </w:p>
        </w:tc>
        <w:tc>
          <w:tcPr>
            <w:tcW w:w="4111" w:type="dxa"/>
          </w:tcPr>
          <w:p w14:paraId="44060B00" w14:textId="0894B8EF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Пасько В.П.</w:t>
            </w:r>
          </w:p>
        </w:tc>
        <w:tc>
          <w:tcPr>
            <w:tcW w:w="1396" w:type="dxa"/>
          </w:tcPr>
          <w:p w14:paraId="36E0C97B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89E3C49" w14:textId="77777777" w:rsidR="00D172CC" w:rsidRPr="00940FFE" w:rsidRDefault="00D172CC" w:rsidP="00D172CC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7C3ED6CE" w14:textId="77777777" w:rsidTr="00B22BD7">
        <w:trPr>
          <w:jc w:val="center"/>
        </w:trPr>
        <w:tc>
          <w:tcPr>
            <w:tcW w:w="1985" w:type="dxa"/>
          </w:tcPr>
          <w:p w14:paraId="3B12363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4B76095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01043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40C0594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BF8AB26" w14:textId="77777777" w:rsidTr="00B22BD7">
        <w:trPr>
          <w:jc w:val="center"/>
        </w:trPr>
        <w:tc>
          <w:tcPr>
            <w:tcW w:w="1985" w:type="dxa"/>
          </w:tcPr>
          <w:p w14:paraId="11C38716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522205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93FC980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7F22252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3838AA4" w14:textId="77777777" w:rsidTr="00B22BD7">
        <w:trPr>
          <w:jc w:val="center"/>
        </w:trPr>
        <w:tc>
          <w:tcPr>
            <w:tcW w:w="1985" w:type="dxa"/>
          </w:tcPr>
          <w:p w14:paraId="6DCACA6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7C416C8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58AABB3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28DD0E8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2766A2AA" w14:textId="77777777" w:rsidTr="00B22BD7">
        <w:trPr>
          <w:jc w:val="center"/>
        </w:trPr>
        <w:tc>
          <w:tcPr>
            <w:tcW w:w="1985" w:type="dxa"/>
          </w:tcPr>
          <w:p w14:paraId="286A8C7F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1A9CB29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087C052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18DE68C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45AABD62" w14:textId="77777777" w:rsidTr="00B22BD7">
        <w:trPr>
          <w:jc w:val="center"/>
        </w:trPr>
        <w:tc>
          <w:tcPr>
            <w:tcW w:w="1985" w:type="dxa"/>
          </w:tcPr>
          <w:p w14:paraId="277B1DB7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392FB3A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760C9E2E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1D3C9A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1FA41B99" w14:textId="77777777" w:rsidTr="00B22BD7">
        <w:trPr>
          <w:jc w:val="center"/>
        </w:trPr>
        <w:tc>
          <w:tcPr>
            <w:tcW w:w="1985" w:type="dxa"/>
          </w:tcPr>
          <w:p w14:paraId="42301F7C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B34AB7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3EA1EE42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653E3C8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636A2" w:rsidRPr="00940FFE" w14:paraId="55FBF992" w14:textId="77777777" w:rsidTr="00B22BD7">
        <w:trPr>
          <w:jc w:val="center"/>
        </w:trPr>
        <w:tc>
          <w:tcPr>
            <w:tcW w:w="1985" w:type="dxa"/>
          </w:tcPr>
          <w:p w14:paraId="75C38449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68B6DE3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A774A21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5D63BAA3" w14:textId="77777777" w:rsidR="002636A2" w:rsidRPr="00940FFE" w:rsidRDefault="002636A2" w:rsidP="00131339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3EA247A1" w14:textId="7D85A351" w:rsidR="002636A2" w:rsidRPr="00940FFE" w:rsidRDefault="002636A2" w:rsidP="00EB39DE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 w:rsidRPr="00940FFE">
        <w:rPr>
          <w:sz w:val="28"/>
        </w:rPr>
        <w:t xml:space="preserve">7. </w:t>
      </w:r>
      <w:r w:rsidRPr="00940FFE">
        <w:rPr>
          <w:bCs/>
          <w:sz w:val="28"/>
        </w:rPr>
        <w:t>Дата видачі завдання</w:t>
      </w:r>
      <w:r w:rsidRPr="00940FFE">
        <w:rPr>
          <w:sz w:val="28"/>
        </w:rPr>
        <w:t xml:space="preserve">  </w:t>
      </w:r>
      <w:r w:rsidR="00A47538" w:rsidRPr="00940FFE">
        <w:rPr>
          <w:sz w:val="28"/>
        </w:rPr>
        <w:t>_</w:t>
      </w:r>
      <w:r w:rsidR="00D172CC" w:rsidRPr="00940FFE">
        <w:rPr>
          <w:sz w:val="28"/>
          <w:u w:val="single"/>
        </w:rPr>
        <w:t>01 січня 2019</w:t>
      </w:r>
      <w:r w:rsidRPr="00940FFE">
        <w:rPr>
          <w:sz w:val="28"/>
          <w:u w:val="single"/>
        </w:rPr>
        <w:tab/>
      </w:r>
    </w:p>
    <w:p w14:paraId="72A2D369" w14:textId="77777777" w:rsidR="002636A2" w:rsidRPr="00940FFE" w:rsidRDefault="002636A2" w:rsidP="00EB39DE">
      <w:pPr>
        <w:spacing w:before="240" w:line="240" w:lineRule="auto"/>
        <w:ind w:firstLine="0"/>
        <w:jc w:val="center"/>
        <w:rPr>
          <w:sz w:val="28"/>
        </w:rPr>
      </w:pPr>
      <w:r w:rsidRPr="00940FFE">
        <w:rPr>
          <w:bCs/>
          <w:sz w:val="28"/>
        </w:rPr>
        <w:t>Календарний план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558"/>
        <w:gridCol w:w="2557"/>
        <w:gridCol w:w="1234"/>
      </w:tblGrid>
      <w:tr w:rsidR="002636A2" w:rsidRPr="00940FFE" w14:paraId="1A06807B" w14:textId="77777777" w:rsidTr="00940FFE">
        <w:trPr>
          <w:jc w:val="center"/>
        </w:trPr>
        <w:tc>
          <w:tcPr>
            <w:tcW w:w="540" w:type="dxa"/>
            <w:vAlign w:val="center"/>
          </w:tcPr>
          <w:p w14:paraId="6B9560DF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№ з/п</w:t>
            </w:r>
          </w:p>
        </w:tc>
        <w:tc>
          <w:tcPr>
            <w:tcW w:w="4558" w:type="dxa"/>
            <w:vAlign w:val="center"/>
          </w:tcPr>
          <w:p w14:paraId="5CB2436C" w14:textId="77777777" w:rsidR="002636A2" w:rsidRPr="00940FFE" w:rsidRDefault="002636A2" w:rsidP="00754DC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Назва етапів виконання </w:t>
            </w:r>
            <w:r w:rsidRPr="00940FFE">
              <w:rPr>
                <w:sz w:val="24"/>
              </w:rPr>
              <w:br/>
              <w:t>дипломного р</w:t>
            </w:r>
            <w:r w:rsidR="00754DC3" w:rsidRPr="00940FFE">
              <w:rPr>
                <w:sz w:val="24"/>
              </w:rPr>
              <w:t>оботи</w:t>
            </w:r>
          </w:p>
        </w:tc>
        <w:tc>
          <w:tcPr>
            <w:tcW w:w="2557" w:type="dxa"/>
            <w:vAlign w:val="center"/>
          </w:tcPr>
          <w:p w14:paraId="3DD15C2D" w14:textId="77777777" w:rsidR="002636A2" w:rsidRPr="00940FFE" w:rsidRDefault="002636A2" w:rsidP="00574E8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 xml:space="preserve">Строк виконання </w:t>
            </w:r>
            <w:r w:rsidRPr="00940FFE">
              <w:rPr>
                <w:sz w:val="24"/>
              </w:rPr>
              <w:br/>
              <w:t>етапів роботи</w:t>
            </w:r>
          </w:p>
        </w:tc>
        <w:tc>
          <w:tcPr>
            <w:tcW w:w="1234" w:type="dxa"/>
            <w:vAlign w:val="center"/>
          </w:tcPr>
          <w:p w14:paraId="23CA114D" w14:textId="77777777" w:rsidR="002636A2" w:rsidRPr="00940FFE" w:rsidRDefault="002636A2" w:rsidP="0013133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40FFE">
              <w:rPr>
                <w:sz w:val="24"/>
              </w:rPr>
              <w:t>Примітка</w:t>
            </w:r>
          </w:p>
        </w:tc>
      </w:tr>
      <w:tr w:rsidR="00940FFE" w:rsidRPr="00940FFE" w14:paraId="5E13CBF6" w14:textId="77777777" w:rsidTr="00940FFE">
        <w:trPr>
          <w:trHeight w:val="20"/>
          <w:jc w:val="center"/>
        </w:trPr>
        <w:tc>
          <w:tcPr>
            <w:tcW w:w="540" w:type="dxa"/>
          </w:tcPr>
          <w:p w14:paraId="067BA96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1</w:t>
            </w:r>
          </w:p>
        </w:tc>
        <w:tc>
          <w:tcPr>
            <w:tcW w:w="4558" w:type="dxa"/>
          </w:tcPr>
          <w:p w14:paraId="511FA405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Ознайомлення з літературою</w:t>
            </w:r>
          </w:p>
        </w:tc>
        <w:tc>
          <w:tcPr>
            <w:tcW w:w="2557" w:type="dxa"/>
          </w:tcPr>
          <w:p w14:paraId="45E44376" w14:textId="46D63CB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04.02.2019</w:t>
            </w:r>
          </w:p>
        </w:tc>
        <w:tc>
          <w:tcPr>
            <w:tcW w:w="1234" w:type="dxa"/>
          </w:tcPr>
          <w:p w14:paraId="60FCD21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0E9054D0" w14:textId="77777777" w:rsidTr="00940FFE">
        <w:trPr>
          <w:trHeight w:val="20"/>
          <w:jc w:val="center"/>
        </w:trPr>
        <w:tc>
          <w:tcPr>
            <w:tcW w:w="540" w:type="dxa"/>
          </w:tcPr>
          <w:p w14:paraId="38848AE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2</w:t>
            </w:r>
          </w:p>
        </w:tc>
        <w:tc>
          <w:tcPr>
            <w:tcW w:w="4558" w:type="dxa"/>
          </w:tcPr>
          <w:p w14:paraId="4FD0FD3B" w14:textId="2B49D339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Аналіз альтернативних реалізацій </w:t>
            </w:r>
          </w:p>
        </w:tc>
        <w:tc>
          <w:tcPr>
            <w:tcW w:w="2557" w:type="dxa"/>
          </w:tcPr>
          <w:p w14:paraId="1F8FA750" w14:textId="23E4F9A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18.02.2019</w:t>
            </w:r>
          </w:p>
        </w:tc>
        <w:tc>
          <w:tcPr>
            <w:tcW w:w="1234" w:type="dxa"/>
          </w:tcPr>
          <w:p w14:paraId="65126A99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EFAF7C5" w14:textId="77777777" w:rsidTr="00940FFE">
        <w:trPr>
          <w:trHeight w:val="20"/>
          <w:jc w:val="center"/>
        </w:trPr>
        <w:tc>
          <w:tcPr>
            <w:tcW w:w="540" w:type="dxa"/>
          </w:tcPr>
          <w:p w14:paraId="5212723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3</w:t>
            </w:r>
          </w:p>
        </w:tc>
        <w:tc>
          <w:tcPr>
            <w:tcW w:w="4558" w:type="dxa"/>
          </w:tcPr>
          <w:p w14:paraId="28B5CE0E" w14:textId="2AD5E2BA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Складання вимог до проектованої системи</w:t>
            </w:r>
          </w:p>
        </w:tc>
        <w:tc>
          <w:tcPr>
            <w:tcW w:w="2557" w:type="dxa"/>
          </w:tcPr>
          <w:p w14:paraId="61AEA987" w14:textId="2249363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11.03.2019</w:t>
            </w:r>
          </w:p>
        </w:tc>
        <w:tc>
          <w:tcPr>
            <w:tcW w:w="1234" w:type="dxa"/>
          </w:tcPr>
          <w:p w14:paraId="04AA93F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5E1FC511" w14:textId="77777777" w:rsidTr="00940FFE">
        <w:trPr>
          <w:trHeight w:val="20"/>
          <w:jc w:val="center"/>
        </w:trPr>
        <w:tc>
          <w:tcPr>
            <w:tcW w:w="540" w:type="dxa"/>
          </w:tcPr>
          <w:p w14:paraId="1D000B46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4</w:t>
            </w:r>
          </w:p>
        </w:tc>
        <w:tc>
          <w:tcPr>
            <w:tcW w:w="4558" w:type="dxa"/>
          </w:tcPr>
          <w:p w14:paraId="25BD3394" w14:textId="181AF10D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Розробка основних класів для алгоритмів побудови циклічних кодів</w:t>
            </w:r>
          </w:p>
        </w:tc>
        <w:tc>
          <w:tcPr>
            <w:tcW w:w="2557" w:type="dxa"/>
          </w:tcPr>
          <w:p w14:paraId="6670829D" w14:textId="6DB25DBB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18.03.2019</w:t>
            </w:r>
          </w:p>
        </w:tc>
        <w:tc>
          <w:tcPr>
            <w:tcW w:w="1234" w:type="dxa"/>
          </w:tcPr>
          <w:p w14:paraId="054FB6AD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3E1A16D" w14:textId="77777777" w:rsidTr="00940FFE">
        <w:trPr>
          <w:trHeight w:val="20"/>
          <w:jc w:val="center"/>
        </w:trPr>
        <w:tc>
          <w:tcPr>
            <w:tcW w:w="540" w:type="dxa"/>
          </w:tcPr>
          <w:p w14:paraId="03D7FC3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5</w:t>
            </w:r>
          </w:p>
        </w:tc>
        <w:tc>
          <w:tcPr>
            <w:tcW w:w="4558" w:type="dxa"/>
          </w:tcPr>
          <w:p w14:paraId="0FF27D34" w14:textId="5663C13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Програмування основних компонентів</w:t>
            </w:r>
          </w:p>
        </w:tc>
        <w:tc>
          <w:tcPr>
            <w:tcW w:w="2557" w:type="dxa"/>
          </w:tcPr>
          <w:p w14:paraId="64B9FD78" w14:textId="6EC2C92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08.04.2019</w:t>
            </w:r>
          </w:p>
        </w:tc>
        <w:tc>
          <w:tcPr>
            <w:tcW w:w="1234" w:type="dxa"/>
          </w:tcPr>
          <w:p w14:paraId="4E3DCCA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14334237" w14:textId="77777777" w:rsidTr="00940FFE">
        <w:trPr>
          <w:trHeight w:val="20"/>
          <w:jc w:val="center"/>
        </w:trPr>
        <w:tc>
          <w:tcPr>
            <w:tcW w:w="540" w:type="dxa"/>
          </w:tcPr>
          <w:p w14:paraId="71FA9C4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6</w:t>
            </w:r>
          </w:p>
        </w:tc>
        <w:tc>
          <w:tcPr>
            <w:tcW w:w="4558" w:type="dxa"/>
          </w:tcPr>
          <w:p w14:paraId="3649324B" w14:textId="554B479E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Створення</w:t>
            </w:r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кодеку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940FFE">
              <w:rPr>
                <w:sz w:val="24"/>
              </w:rPr>
              <w:t>самокоректуючого</w:t>
            </w:r>
            <w:proofErr w:type="spellEnd"/>
            <w:r w:rsidRPr="00940FFE">
              <w:rPr>
                <w:sz w:val="24"/>
              </w:rPr>
              <w:t xml:space="preserve"> коду</w:t>
            </w:r>
          </w:p>
        </w:tc>
        <w:tc>
          <w:tcPr>
            <w:tcW w:w="2557" w:type="dxa"/>
          </w:tcPr>
          <w:p w14:paraId="311B4894" w14:textId="0C1DD930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22.04.2019</w:t>
            </w:r>
          </w:p>
        </w:tc>
        <w:tc>
          <w:tcPr>
            <w:tcW w:w="1234" w:type="dxa"/>
          </w:tcPr>
          <w:p w14:paraId="7EBC2D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402B1E4" w14:textId="77777777" w:rsidTr="00940FFE">
        <w:trPr>
          <w:trHeight w:val="20"/>
          <w:jc w:val="center"/>
        </w:trPr>
        <w:tc>
          <w:tcPr>
            <w:tcW w:w="540" w:type="dxa"/>
          </w:tcPr>
          <w:p w14:paraId="0D80056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7</w:t>
            </w:r>
          </w:p>
        </w:tc>
        <w:tc>
          <w:tcPr>
            <w:tcW w:w="4558" w:type="dxa"/>
          </w:tcPr>
          <w:p w14:paraId="035B4C6F" w14:textId="7710A0C8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 xml:space="preserve">Оформлення дипломної роботи </w:t>
            </w:r>
          </w:p>
        </w:tc>
        <w:tc>
          <w:tcPr>
            <w:tcW w:w="2557" w:type="dxa"/>
          </w:tcPr>
          <w:p w14:paraId="608FEAE8" w14:textId="7021BA5C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06.05.2019</w:t>
            </w:r>
            <w:r w:rsidRPr="00431E9F">
              <w:rPr>
                <w:sz w:val="24"/>
              </w:rPr>
              <w:t xml:space="preserve">                    </w:t>
            </w:r>
          </w:p>
        </w:tc>
        <w:tc>
          <w:tcPr>
            <w:tcW w:w="1234" w:type="dxa"/>
          </w:tcPr>
          <w:p w14:paraId="0C33A30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733B214B" w14:textId="77777777" w:rsidTr="00940FFE">
        <w:trPr>
          <w:trHeight w:val="20"/>
          <w:jc w:val="center"/>
        </w:trPr>
        <w:tc>
          <w:tcPr>
            <w:tcW w:w="540" w:type="dxa"/>
          </w:tcPr>
          <w:p w14:paraId="666F49F3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8</w:t>
            </w:r>
          </w:p>
        </w:tc>
        <w:tc>
          <w:tcPr>
            <w:tcW w:w="4558" w:type="dxa"/>
          </w:tcPr>
          <w:p w14:paraId="5674CC1D" w14:textId="53F4FE25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Отримання допуску до захисту</w:t>
            </w:r>
          </w:p>
        </w:tc>
        <w:tc>
          <w:tcPr>
            <w:tcW w:w="2557" w:type="dxa"/>
          </w:tcPr>
          <w:p w14:paraId="59C75065" w14:textId="58F756E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22.05.2019</w:t>
            </w:r>
          </w:p>
        </w:tc>
        <w:tc>
          <w:tcPr>
            <w:tcW w:w="1234" w:type="dxa"/>
          </w:tcPr>
          <w:p w14:paraId="4E64270E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66CC869" w14:textId="77777777" w:rsidTr="00940FFE">
        <w:trPr>
          <w:trHeight w:val="20"/>
          <w:jc w:val="center"/>
        </w:trPr>
        <w:tc>
          <w:tcPr>
            <w:tcW w:w="540" w:type="dxa"/>
          </w:tcPr>
          <w:p w14:paraId="3E7938F3" w14:textId="7BB95764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9</w:t>
            </w:r>
          </w:p>
        </w:tc>
        <w:tc>
          <w:tcPr>
            <w:tcW w:w="4558" w:type="dxa"/>
          </w:tcPr>
          <w:p w14:paraId="4B8AA21C" w14:textId="78C6BFCF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 w:rsidRPr="00940FFE">
              <w:rPr>
                <w:sz w:val="24"/>
              </w:rPr>
              <w:t>Захист дипломної роботи</w:t>
            </w:r>
          </w:p>
        </w:tc>
        <w:tc>
          <w:tcPr>
            <w:tcW w:w="2557" w:type="dxa"/>
          </w:tcPr>
          <w:p w14:paraId="2079F23A" w14:textId="1C79B731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842F6F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.06.2019</w:t>
            </w:r>
          </w:p>
        </w:tc>
        <w:tc>
          <w:tcPr>
            <w:tcW w:w="1234" w:type="dxa"/>
          </w:tcPr>
          <w:p w14:paraId="014E5DB0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6207C1E1" w14:textId="77777777" w:rsidTr="00940FFE">
        <w:trPr>
          <w:trHeight w:val="20"/>
          <w:jc w:val="center"/>
        </w:trPr>
        <w:tc>
          <w:tcPr>
            <w:tcW w:w="540" w:type="dxa"/>
          </w:tcPr>
          <w:p w14:paraId="065122B7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AD78C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6FE7FB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0C779124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4C93530D" w14:textId="77777777" w:rsidTr="00940FFE">
        <w:trPr>
          <w:trHeight w:val="20"/>
          <w:jc w:val="center"/>
        </w:trPr>
        <w:tc>
          <w:tcPr>
            <w:tcW w:w="540" w:type="dxa"/>
          </w:tcPr>
          <w:p w14:paraId="5EA5D098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1A403ABA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2D19AD71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4D1F808C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0FFE" w:rsidRPr="00940FFE" w14:paraId="3FDAD285" w14:textId="77777777" w:rsidTr="00940FFE">
        <w:trPr>
          <w:trHeight w:val="20"/>
          <w:jc w:val="center"/>
        </w:trPr>
        <w:tc>
          <w:tcPr>
            <w:tcW w:w="540" w:type="dxa"/>
          </w:tcPr>
          <w:p w14:paraId="4AE5EB8B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558" w:type="dxa"/>
          </w:tcPr>
          <w:p w14:paraId="718A1AD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557" w:type="dxa"/>
          </w:tcPr>
          <w:p w14:paraId="5A33D6A2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11BDF7DF" w14:textId="77777777" w:rsidR="00940FFE" w:rsidRPr="00940FFE" w:rsidRDefault="00940FFE" w:rsidP="00940FF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48CB0E1C" w14:textId="77777777" w:rsidR="002636A2" w:rsidRPr="00940FFE" w:rsidRDefault="002636A2" w:rsidP="00EB39DE">
      <w:pPr>
        <w:spacing w:line="240" w:lineRule="auto"/>
        <w:ind w:firstLine="0"/>
        <w:rPr>
          <w:sz w:val="28"/>
        </w:rPr>
      </w:pPr>
    </w:p>
    <w:p w14:paraId="30E92130" w14:textId="6CA09B7F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940FFE">
        <w:rPr>
          <w:bCs/>
          <w:sz w:val="28"/>
        </w:rPr>
        <w:t>С</w:t>
      </w:r>
      <w:r w:rsidR="007453AA" w:rsidRPr="00940FFE">
        <w:rPr>
          <w:bCs/>
          <w:sz w:val="28"/>
        </w:rPr>
        <w:t>лухач</w:t>
      </w:r>
      <w:r w:rsidRPr="00940FFE">
        <w:rPr>
          <w:bCs/>
          <w:sz w:val="28"/>
        </w:rPr>
        <w:t xml:space="preserve"> 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proofErr w:type="spellStart"/>
      <w:r w:rsidR="00940FFE">
        <w:rPr>
          <w:sz w:val="28"/>
          <w:u w:val="single"/>
        </w:rPr>
        <w:t>Макіян</w:t>
      </w:r>
      <w:proofErr w:type="spellEnd"/>
      <w:r w:rsidR="00940FFE">
        <w:rPr>
          <w:sz w:val="28"/>
          <w:u w:val="single"/>
        </w:rPr>
        <w:t xml:space="preserve"> С.</w:t>
      </w:r>
      <w:r w:rsidR="00940FFE">
        <w:rPr>
          <w:sz w:val="28"/>
        </w:rPr>
        <w:t>А.</w:t>
      </w:r>
      <w:r w:rsidR="00940FFE" w:rsidRPr="00940FFE">
        <w:rPr>
          <w:sz w:val="28"/>
          <w:u w:val="single"/>
        </w:rPr>
        <w:t xml:space="preserve"> __________</w:t>
      </w:r>
      <w:r w:rsidR="00940FFE">
        <w:rPr>
          <w:sz w:val="28"/>
          <w:u w:val="single"/>
        </w:rPr>
        <w:t>_</w:t>
      </w:r>
    </w:p>
    <w:p w14:paraId="7AAB002E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0D32EB6F" w14:textId="08F13FA3" w:rsidR="002636A2" w:rsidRPr="00940FFE" w:rsidRDefault="002636A2" w:rsidP="00EB39DE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940FFE">
        <w:rPr>
          <w:bCs/>
          <w:sz w:val="28"/>
        </w:rPr>
        <w:t>Керівник роботи</w:t>
      </w:r>
      <w:r w:rsidRPr="00940FFE">
        <w:rPr>
          <w:bCs/>
          <w:sz w:val="28"/>
        </w:rPr>
        <w:tab/>
        <w:t>____________</w:t>
      </w:r>
      <w:r w:rsidRPr="00940FFE">
        <w:rPr>
          <w:sz w:val="28"/>
        </w:rPr>
        <w:tab/>
        <w:t>_</w:t>
      </w:r>
      <w:r w:rsidR="00940FFE" w:rsidRPr="00940FFE">
        <w:rPr>
          <w:bCs/>
          <w:u w:val="single"/>
        </w:rPr>
        <w:t xml:space="preserve"> </w:t>
      </w:r>
      <w:proofErr w:type="spellStart"/>
      <w:r w:rsidR="00940FFE" w:rsidRPr="00940FFE">
        <w:rPr>
          <w:bCs/>
          <w:u w:val="single"/>
        </w:rPr>
        <w:t>Полторак</w:t>
      </w:r>
      <w:proofErr w:type="spellEnd"/>
      <w:r w:rsidR="00940FFE" w:rsidRPr="00940FFE">
        <w:rPr>
          <w:bCs/>
          <w:u w:val="single"/>
        </w:rPr>
        <w:t xml:space="preserve"> В.П.</w:t>
      </w:r>
      <w:r w:rsidR="00940FFE" w:rsidRPr="00940FFE">
        <w:rPr>
          <w:sz w:val="28"/>
          <w:u w:val="single"/>
        </w:rPr>
        <w:t xml:space="preserve"> </w:t>
      </w:r>
      <w:r w:rsidR="00FD0B84" w:rsidRPr="00940FFE">
        <w:rPr>
          <w:sz w:val="28"/>
          <w:u w:val="single"/>
        </w:rPr>
        <w:t>_________</w:t>
      </w:r>
    </w:p>
    <w:p w14:paraId="757ECB93" w14:textId="77777777" w:rsidR="002636A2" w:rsidRPr="00940FFE" w:rsidRDefault="002636A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940FFE">
        <w:rPr>
          <w:bCs/>
          <w:sz w:val="28"/>
          <w:vertAlign w:val="superscript"/>
        </w:rPr>
        <w:tab/>
        <w:t xml:space="preserve"> (підпис)</w:t>
      </w:r>
      <w:r w:rsidRPr="00940FFE">
        <w:rPr>
          <w:bCs/>
          <w:sz w:val="28"/>
          <w:vertAlign w:val="superscript"/>
        </w:rPr>
        <w:tab/>
        <w:t>(ініціали, прізвище)</w:t>
      </w:r>
    </w:p>
    <w:p w14:paraId="1C54C6D5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p w14:paraId="7B5C99BD" w14:textId="77777777" w:rsidR="00096232" w:rsidRPr="00940FFE" w:rsidRDefault="00096232" w:rsidP="00EB39DE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</w:p>
    <w:sectPr w:rsidR="00096232" w:rsidRPr="00940FFE" w:rsidSect="003E4A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943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03E3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9219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13CE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6484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2AB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689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2CD7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A0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E2E4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2257F8"/>
    <w:multiLevelType w:val="multilevel"/>
    <w:tmpl w:val="D256DA6E"/>
    <w:lvl w:ilvl="0">
      <w:start w:val="1"/>
      <w:numFmt w:val="decimal"/>
      <w:pStyle w:val="Heading1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6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38"/>
    <w:rsid w:val="0004569C"/>
    <w:rsid w:val="00051D77"/>
    <w:rsid w:val="00056B94"/>
    <w:rsid w:val="00063F08"/>
    <w:rsid w:val="000670FB"/>
    <w:rsid w:val="00096232"/>
    <w:rsid w:val="000A6D0C"/>
    <w:rsid w:val="00107A22"/>
    <w:rsid w:val="00107C24"/>
    <w:rsid w:val="001104A5"/>
    <w:rsid w:val="00113585"/>
    <w:rsid w:val="001202BA"/>
    <w:rsid w:val="00131339"/>
    <w:rsid w:val="0014458A"/>
    <w:rsid w:val="001579F7"/>
    <w:rsid w:val="00182E25"/>
    <w:rsid w:val="001D48DA"/>
    <w:rsid w:val="001E0CC2"/>
    <w:rsid w:val="001F27BE"/>
    <w:rsid w:val="00214A9B"/>
    <w:rsid w:val="00232E19"/>
    <w:rsid w:val="002330C4"/>
    <w:rsid w:val="00250F2C"/>
    <w:rsid w:val="002636A2"/>
    <w:rsid w:val="0026752B"/>
    <w:rsid w:val="00283F99"/>
    <w:rsid w:val="0029665E"/>
    <w:rsid w:val="002A0E07"/>
    <w:rsid w:val="002D7188"/>
    <w:rsid w:val="002D7D56"/>
    <w:rsid w:val="002E0DC3"/>
    <w:rsid w:val="002F226C"/>
    <w:rsid w:val="00302B7D"/>
    <w:rsid w:val="003200C5"/>
    <w:rsid w:val="003500D7"/>
    <w:rsid w:val="00386A4A"/>
    <w:rsid w:val="003910EC"/>
    <w:rsid w:val="003D369B"/>
    <w:rsid w:val="003E4AE8"/>
    <w:rsid w:val="00407B24"/>
    <w:rsid w:val="004110B2"/>
    <w:rsid w:val="0043080F"/>
    <w:rsid w:val="00495C5C"/>
    <w:rsid w:val="004B595F"/>
    <w:rsid w:val="004F748C"/>
    <w:rsid w:val="00504F68"/>
    <w:rsid w:val="00516C2C"/>
    <w:rsid w:val="00521713"/>
    <w:rsid w:val="00542595"/>
    <w:rsid w:val="00543506"/>
    <w:rsid w:val="00544B29"/>
    <w:rsid w:val="005472A5"/>
    <w:rsid w:val="005476BB"/>
    <w:rsid w:val="00557032"/>
    <w:rsid w:val="00574E85"/>
    <w:rsid w:val="005C12FE"/>
    <w:rsid w:val="005D78B3"/>
    <w:rsid w:val="005F310A"/>
    <w:rsid w:val="005F47E1"/>
    <w:rsid w:val="005F560E"/>
    <w:rsid w:val="00604FFB"/>
    <w:rsid w:val="00630F06"/>
    <w:rsid w:val="00667C38"/>
    <w:rsid w:val="00671B33"/>
    <w:rsid w:val="00671E1D"/>
    <w:rsid w:val="00682B54"/>
    <w:rsid w:val="00693451"/>
    <w:rsid w:val="006B61FD"/>
    <w:rsid w:val="006B6C1C"/>
    <w:rsid w:val="006C409A"/>
    <w:rsid w:val="00720EE2"/>
    <w:rsid w:val="00734969"/>
    <w:rsid w:val="00737583"/>
    <w:rsid w:val="007453AA"/>
    <w:rsid w:val="00754DC3"/>
    <w:rsid w:val="007656DE"/>
    <w:rsid w:val="0077526C"/>
    <w:rsid w:val="00791BE6"/>
    <w:rsid w:val="00793474"/>
    <w:rsid w:val="007A3FB6"/>
    <w:rsid w:val="007A5763"/>
    <w:rsid w:val="007B0F23"/>
    <w:rsid w:val="007C3446"/>
    <w:rsid w:val="007C6A2B"/>
    <w:rsid w:val="007F73AA"/>
    <w:rsid w:val="00815346"/>
    <w:rsid w:val="00817BFF"/>
    <w:rsid w:val="00823466"/>
    <w:rsid w:val="008403C9"/>
    <w:rsid w:val="00842F6F"/>
    <w:rsid w:val="008722AC"/>
    <w:rsid w:val="008952CC"/>
    <w:rsid w:val="008976DF"/>
    <w:rsid w:val="008B04DC"/>
    <w:rsid w:val="008E5FEA"/>
    <w:rsid w:val="00930737"/>
    <w:rsid w:val="00940FFE"/>
    <w:rsid w:val="00944A26"/>
    <w:rsid w:val="00960335"/>
    <w:rsid w:val="00976B06"/>
    <w:rsid w:val="0098329B"/>
    <w:rsid w:val="00990821"/>
    <w:rsid w:val="00994F8B"/>
    <w:rsid w:val="00A0043C"/>
    <w:rsid w:val="00A01187"/>
    <w:rsid w:val="00A17E86"/>
    <w:rsid w:val="00A47538"/>
    <w:rsid w:val="00A509AD"/>
    <w:rsid w:val="00A54AA2"/>
    <w:rsid w:val="00A57864"/>
    <w:rsid w:val="00A66F9A"/>
    <w:rsid w:val="00A7121C"/>
    <w:rsid w:val="00AA3E69"/>
    <w:rsid w:val="00AB527C"/>
    <w:rsid w:val="00AB6157"/>
    <w:rsid w:val="00AE2AD6"/>
    <w:rsid w:val="00B20CC4"/>
    <w:rsid w:val="00B22BD7"/>
    <w:rsid w:val="00B35E1F"/>
    <w:rsid w:val="00B40EF0"/>
    <w:rsid w:val="00B422AD"/>
    <w:rsid w:val="00B43B86"/>
    <w:rsid w:val="00B677FC"/>
    <w:rsid w:val="00B73C75"/>
    <w:rsid w:val="00B75646"/>
    <w:rsid w:val="00B81465"/>
    <w:rsid w:val="00B8786C"/>
    <w:rsid w:val="00B92C4C"/>
    <w:rsid w:val="00BA0439"/>
    <w:rsid w:val="00BA4BEB"/>
    <w:rsid w:val="00BD702E"/>
    <w:rsid w:val="00C076F7"/>
    <w:rsid w:val="00C14A00"/>
    <w:rsid w:val="00C33A69"/>
    <w:rsid w:val="00C371E8"/>
    <w:rsid w:val="00C4522C"/>
    <w:rsid w:val="00C55CEC"/>
    <w:rsid w:val="00C62DB5"/>
    <w:rsid w:val="00C82FA9"/>
    <w:rsid w:val="00C85030"/>
    <w:rsid w:val="00CB5D92"/>
    <w:rsid w:val="00CC696E"/>
    <w:rsid w:val="00CD155B"/>
    <w:rsid w:val="00CE3489"/>
    <w:rsid w:val="00CE75B0"/>
    <w:rsid w:val="00D16D91"/>
    <w:rsid w:val="00D172CC"/>
    <w:rsid w:val="00D17B9A"/>
    <w:rsid w:val="00D254E9"/>
    <w:rsid w:val="00D32AB0"/>
    <w:rsid w:val="00D33642"/>
    <w:rsid w:val="00D341DA"/>
    <w:rsid w:val="00D46560"/>
    <w:rsid w:val="00D5405C"/>
    <w:rsid w:val="00D71B68"/>
    <w:rsid w:val="00D96C44"/>
    <w:rsid w:val="00DF2E0F"/>
    <w:rsid w:val="00DF3C8A"/>
    <w:rsid w:val="00DF54C1"/>
    <w:rsid w:val="00E35DEA"/>
    <w:rsid w:val="00E67B13"/>
    <w:rsid w:val="00E72488"/>
    <w:rsid w:val="00E7775F"/>
    <w:rsid w:val="00E90E87"/>
    <w:rsid w:val="00EB39DE"/>
    <w:rsid w:val="00EB537B"/>
    <w:rsid w:val="00EC7DFB"/>
    <w:rsid w:val="00EF52BA"/>
    <w:rsid w:val="00F51894"/>
    <w:rsid w:val="00F86351"/>
    <w:rsid w:val="00F96826"/>
    <w:rsid w:val="00FB346D"/>
    <w:rsid w:val="00FB3C98"/>
    <w:rsid w:val="00FC070F"/>
    <w:rsid w:val="00FC0FEF"/>
    <w:rsid w:val="00FD0B84"/>
    <w:rsid w:val="00FE1D1F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8DB2E"/>
  <w15:chartTrackingRefBased/>
  <w15:docId w15:val="{C8A3E40A-B4BA-40E3-A53A-E990887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D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B92C4C"/>
    <w:pPr>
      <w:keepNext/>
      <w:keepLines/>
      <w:numPr>
        <w:numId w:val="1"/>
      </w:numPr>
      <w:spacing w:line="360" w:lineRule="auto"/>
      <w:ind w:left="851" w:hanging="425"/>
      <w:outlineLvl w:val="0"/>
    </w:pPr>
    <w:rPr>
      <w:rFonts w:eastAsia="Calibr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6B8D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2C4C"/>
    <w:rPr>
      <w:rFonts w:cs="Times New Roman"/>
      <w:bCs/>
      <w:sz w:val="28"/>
      <w:szCs w:val="28"/>
      <w:lang w:val="uk-UA" w:eastAsia="ru-RU" w:bidi="ar-SA"/>
    </w:rPr>
  </w:style>
  <w:style w:type="character" w:customStyle="1" w:styleId="Heading2Char">
    <w:name w:val="Heading 2 Char"/>
    <w:link w:val="Heading2"/>
    <w:uiPriority w:val="99"/>
    <w:semiHidden/>
    <w:locked/>
    <w:rsid w:val="00FE6B8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a">
    <w:name w:val="Назва Додатку"/>
    <w:basedOn w:val="Normal"/>
    <w:uiPriority w:val="99"/>
    <w:rsid w:val="00EB39DE"/>
    <w:pPr>
      <w:spacing w:after="120"/>
      <w:ind w:firstLine="0"/>
      <w:jc w:val="center"/>
    </w:pPr>
    <w:rPr>
      <w:rFonts w:ascii="Arial" w:hAnsi="Arial" w:cs="Arial"/>
    </w:rPr>
  </w:style>
  <w:style w:type="paragraph" w:customStyle="1" w:styleId="a0">
    <w:name w:val="Додаток"/>
    <w:basedOn w:val="Heading2"/>
    <w:uiPriority w:val="99"/>
    <w:rsid w:val="00FE6B8D"/>
    <w:pPr>
      <w:keepLines w:val="0"/>
      <w:pageBreakBefore/>
      <w:spacing w:before="0"/>
      <w:ind w:firstLine="0"/>
      <w:jc w:val="center"/>
    </w:pPr>
    <w:rPr>
      <w:rFonts w:ascii="Arial" w:hAnsi="Arial"/>
      <w:bCs w:val="0"/>
      <w:color w:val="auto"/>
    </w:rPr>
  </w:style>
  <w:style w:type="character" w:styleId="Strong">
    <w:name w:val="Strong"/>
    <w:uiPriority w:val="99"/>
    <w:qFormat/>
    <w:rsid w:val="00F8635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863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F86351"/>
    <w:rPr>
      <w:rFonts w:ascii="Segoe UI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99"/>
    <w:locked/>
    <w:rsid w:val="00B92C4C"/>
    <w:pPr>
      <w:tabs>
        <w:tab w:val="right" w:leader="dot" w:pos="9345"/>
      </w:tabs>
      <w:spacing w:after="100" w:line="276" w:lineRule="auto"/>
      <w:ind w:firstLine="0"/>
      <w:jc w:val="left"/>
    </w:pPr>
    <w:rPr>
      <w:rFonts w:ascii="Calibri" w:eastAsia="Calibri" w:hAnsi="Calibri"/>
      <w:noProof/>
      <w:color w:val="000000"/>
      <w:sz w:val="22"/>
      <w:szCs w:val="22"/>
      <w:lang w:val="ru-RU"/>
    </w:rPr>
  </w:style>
  <w:style w:type="character" w:styleId="Hyperlink">
    <w:name w:val="Hyperlink"/>
    <w:uiPriority w:val="99"/>
    <w:rsid w:val="00B92C4C"/>
    <w:rPr>
      <w:rFonts w:cs="Times New Roman"/>
      <w:color w:val="0000FF"/>
      <w:u w:val="single"/>
    </w:rPr>
  </w:style>
  <w:style w:type="character" w:customStyle="1" w:styleId="MainText">
    <w:name w:val="КП Main Text Знак"/>
    <w:link w:val="MainText0"/>
    <w:uiPriority w:val="99"/>
    <w:locked/>
    <w:rsid w:val="00B20CC4"/>
    <w:rPr>
      <w:rFonts w:cs="Times New Roman"/>
      <w:sz w:val="28"/>
      <w:szCs w:val="28"/>
      <w:lang w:val="uk-UA" w:eastAsia="ru-RU" w:bidi="ar-SA"/>
    </w:rPr>
  </w:style>
  <w:style w:type="paragraph" w:customStyle="1" w:styleId="MainText0">
    <w:name w:val="КП Main Text"/>
    <w:basedOn w:val="Normal"/>
    <w:link w:val="MainText"/>
    <w:uiPriority w:val="99"/>
    <w:rsid w:val="00B20CC4"/>
    <w:pPr>
      <w:spacing w:line="360" w:lineRule="auto"/>
      <w:ind w:left="-284" w:right="-219" w:firstLine="709"/>
    </w:pPr>
    <w:rPr>
      <w:rFonts w:eastAsia="Calibri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0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80F"/>
    <w:rPr>
      <w:rFonts w:ascii="Times New Roman" w:eastAsia="Times New Roman" w:hAnsi="Times New Roman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80F"/>
    <w:rPr>
      <w:rFonts w:ascii="Times New Roman" w:eastAsia="Times New Roman" w:hAnsi="Times New Roman"/>
      <w:b/>
      <w:bCs/>
      <w:lang w:eastAsia="ru-RU"/>
    </w:rPr>
  </w:style>
  <w:style w:type="paragraph" w:styleId="ListParagraph">
    <w:name w:val="List Paragraph"/>
    <w:basedOn w:val="Normal"/>
    <w:uiPriority w:val="34"/>
    <w:qFormat/>
    <w:rsid w:val="000A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8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8;&#1080;&#1090;&#1091;&#1083;&#1080;%20&#1076;&#1080;&#1087;&#1083;&#1086;&#1084;&#1072;%20&#1073;&#1072;&#1082;&#1072;&#1083;&#1072;&#1074;&#1088;&#1072;\Kalendarny_plan_i_titulka%20(1)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3C41-EC01-46B7-B006-0DC70303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Kalendarny_plan_i_titulka (1) (1)</Template>
  <TotalTime>3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cp:lastModifiedBy>Смбат Макиян</cp:lastModifiedBy>
  <cp:revision>6</cp:revision>
  <cp:lastPrinted>2019-05-23T06:33:00Z</cp:lastPrinted>
  <dcterms:created xsi:type="dcterms:W3CDTF">2019-06-10T04:20:00Z</dcterms:created>
  <dcterms:modified xsi:type="dcterms:W3CDTF">2019-06-10T05:51:00Z</dcterms:modified>
</cp:coreProperties>
</file>